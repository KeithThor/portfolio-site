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52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519"/>
        <w:gridCol w:w="3330"/>
        <w:gridCol w:w="450"/>
        <w:gridCol w:w="3600"/>
        <w:gridCol w:w="2880"/>
        <w:gridCol w:w="450"/>
      </w:tblGrid>
      <w:tr w:rsidR="004B4147" w:rsidRPr="004B4147" w:rsidTr="00DD106E">
        <w:trPr>
          <w:gridAfter w:val="1"/>
          <w:wAfter w:w="450" w:type="dxa"/>
          <w:trHeight w:val="90"/>
        </w:trPr>
        <w:tc>
          <w:tcPr>
            <w:tcW w:w="20" w:type="dxa"/>
          </w:tcPr>
          <w:p w:rsidR="004B4147" w:rsidRPr="004B4147" w:rsidRDefault="004B4147" w:rsidP="00996E45">
            <w:pPr>
              <w:pStyle w:val="Logo"/>
            </w:pPr>
          </w:p>
        </w:tc>
        <w:tc>
          <w:tcPr>
            <w:tcW w:w="10779" w:type="dxa"/>
            <w:gridSpan w:val="5"/>
            <w:tcBorders>
              <w:bottom w:val="single" w:sz="4" w:space="0" w:color="FFFFFF" w:themeColor="background1"/>
            </w:tcBorders>
          </w:tcPr>
          <w:p w:rsidR="004B4147" w:rsidRPr="004B4147" w:rsidRDefault="006F11EF" w:rsidP="00996E45">
            <w:pPr>
              <w:pStyle w:val="Title"/>
            </w:pPr>
            <w:r>
              <w:t>Keith</w:t>
            </w:r>
            <w:r w:rsidR="00DE7D44">
              <w:t xml:space="preserve"> </w:t>
            </w:r>
            <w:r>
              <w:t>Thor</w:t>
            </w:r>
          </w:p>
        </w:tc>
      </w:tr>
      <w:tr w:rsidR="00A21AF8" w:rsidRPr="004B4147" w:rsidTr="00DD106E">
        <w:trPr>
          <w:gridAfter w:val="1"/>
          <w:wAfter w:w="450" w:type="dxa"/>
        </w:trPr>
        <w:tc>
          <w:tcPr>
            <w:tcW w:w="20" w:type="dxa"/>
          </w:tcPr>
          <w:p w:rsidR="00A21AF8" w:rsidRPr="004B4147" w:rsidRDefault="00A21AF8" w:rsidP="00996E45"/>
        </w:tc>
        <w:tc>
          <w:tcPr>
            <w:tcW w:w="10779" w:type="dxa"/>
            <w:gridSpan w:val="5"/>
            <w:tcBorders>
              <w:top w:val="single" w:sz="4" w:space="0" w:color="FFFFFF" w:themeColor="background1"/>
            </w:tcBorders>
          </w:tcPr>
          <w:p w:rsidR="00A21AF8" w:rsidRPr="004B4147" w:rsidRDefault="00DE7D44" w:rsidP="00996E45">
            <w:pPr>
              <w:pStyle w:val="Jobtitle"/>
            </w:pPr>
            <w:r>
              <w:t>Web Developer</w:t>
            </w:r>
          </w:p>
        </w:tc>
      </w:tr>
      <w:tr w:rsidR="007772B1" w:rsidRPr="004B4147" w:rsidTr="00DD106E">
        <w:trPr>
          <w:gridAfter w:val="1"/>
          <w:wAfter w:w="450" w:type="dxa"/>
          <w:trHeight w:val="720"/>
        </w:trPr>
        <w:tc>
          <w:tcPr>
            <w:tcW w:w="20" w:type="dxa"/>
          </w:tcPr>
          <w:p w:rsidR="007772B1" w:rsidRPr="004B4147" w:rsidRDefault="007772B1" w:rsidP="00996E45"/>
        </w:tc>
        <w:tc>
          <w:tcPr>
            <w:tcW w:w="10779" w:type="dxa"/>
            <w:gridSpan w:val="5"/>
          </w:tcPr>
          <w:p w:rsidR="007772B1" w:rsidRDefault="007772B1" w:rsidP="00996E45">
            <w:pPr>
              <w:pStyle w:val="Jobtitle"/>
            </w:pPr>
          </w:p>
        </w:tc>
      </w:tr>
      <w:tr w:rsidR="00BF0DAF" w:rsidRPr="00997E86" w:rsidTr="00DD106E">
        <w:trPr>
          <w:gridAfter w:val="1"/>
          <w:wAfter w:w="450" w:type="dxa"/>
        </w:trPr>
        <w:tc>
          <w:tcPr>
            <w:tcW w:w="539" w:type="dxa"/>
            <w:gridSpan w:val="2"/>
            <w:vAlign w:val="center"/>
          </w:tcPr>
          <w:p w:rsidR="00BF0DAF" w:rsidRPr="00997E86" w:rsidRDefault="00BF0DAF" w:rsidP="00996E45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xmlns:arto="http://schemas.microsoft.com/office/word/2006/arto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279AE3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">
                      <v:rect id="Rectangle 132" o:spid="_x0000_s1027" style="position:absolute;left:5158;top:21295;width:2131;height:2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xxb4A&#10;AADcAAAADwAAAGRycy9kb3ducmV2LnhtbERPSwrCMBDdC94hjOCmaKqCSDWKCAVBFPxs3A3N2Bab&#10;SWmi1tsbQXA3j/edxao1lXhS40rLCkbDGARxZnXJuYLLOR3MQDiPrLGyTAre5GC17HYWmGj74iM9&#10;Tz4XIYRdggoK7+tESpcVZNANbU0cuJttDPoAm1zqBl8h3FRyHMdTabDk0FBgTZuCsvvpYRRMUm1q&#10;PLSpj3YPjC7HaHTdH5Tq99r1HISn1v/FP/dWh/mTMXyfCRf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68ccW+AAAA3AAAAA8AAAAAAAAAAAAAAAAAmAIAAGRycy9kb3ducmV2&#10;LnhtbFBLBQYAAAAABAAEAPUAAACDAwAAAAA=&#10;" fillcolor="#1d3251 [3204]" stroked="f" strokeweight="1pt">
                        <v:path arrowok="t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QKu/EAAAA3AAAAA8AAABkcnMvZG93bnJldi54bWxET01rwkAQvRf6H5YRvDUblUpJXUUsorRi&#10;SWo9D9kxSZudDdmtJv/eFYTe5vE+Z7boTC3O1LrKsoJRFIMgzq2uuFBw+Fo/vYBwHlljbZkU9ORg&#10;MX98mGGi7YVTOme+ECGEXYIKSu+bREqXl2TQRbYhDtzJtgZ9gG0hdYuXEG5qOY7jqTRYcWgosaFV&#10;Sflv9mcUbHbHZzNdvW8+9t0h/Szyn+9+9KbUcNAtX0F46vy/+O7e6jB/MoHbM+ECOb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QKu/EAAAA3AAAAA8AAAAAAAAAAAAAAAAA&#10;nwIAAGRycy9kb3ducmV2LnhtbFBLBQYAAAAABAAEAPcAAACQAwAAAAA=&#10;">
                        <v:imagedata r:id="rId13" o:title="Icon Phon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:rsidR="00BF0DAF" w:rsidRPr="00B03ED5" w:rsidRDefault="00DE7D44" w:rsidP="00996E45">
            <w:pPr>
              <w:pStyle w:val="Contact"/>
            </w:pPr>
            <w:r>
              <w:t>209-513-7240</w:t>
            </w:r>
          </w:p>
        </w:tc>
        <w:tc>
          <w:tcPr>
            <w:tcW w:w="450" w:type="dxa"/>
          </w:tcPr>
          <w:p w:rsidR="00BF0DAF" w:rsidRPr="00997E86" w:rsidRDefault="00BF0DAF" w:rsidP="00996E45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1EA3B07E686547299C9E3904775B2D18"/>
              </w:placeholder>
              <w:temporary/>
              <w:showingPlcHdr/>
              <w15:appearance w15:val="hidden"/>
            </w:sdtPr>
            <w:sdtContent>
              <w:p w:rsidR="00BF0DAF" w:rsidRPr="00997E86" w:rsidRDefault="00BF0DAF" w:rsidP="00996E45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BF0DAF" w:rsidRPr="00997E86" w:rsidTr="00DD106E">
        <w:trPr>
          <w:gridAfter w:val="1"/>
          <w:wAfter w:w="450" w:type="dxa"/>
        </w:trPr>
        <w:tc>
          <w:tcPr>
            <w:tcW w:w="539" w:type="dxa"/>
            <w:gridSpan w:val="2"/>
            <w:vAlign w:val="center"/>
          </w:tcPr>
          <w:p w:rsidR="00BF0DAF" w:rsidRPr="00621B5C" w:rsidRDefault="00BF0DAF" w:rsidP="00996E4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xmlns:arto="http://schemas.microsoft.com/office/word/2006/arto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0A6708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">
                      <v:rect id="Rectangle 138" o:spid="_x0000_s1027" style="position:absolute;left:5158;top:24029;width:2131;height:2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RGL8QA&#10;AADcAAAADwAAAGRycy9kb3ducmV2LnhtbESPQYvCQAyF74L/YYjgpaxTFUSqoywLhQVZQe1lb6ET&#10;27KdTOmMWv/95iB4S3gv733Z7gfXqjv1ofFsYD5LQRGX3jZcGSgu+ccaVIjIFlvPZOBJAfa78WiL&#10;mfUPPtH9HCslIRwyNFDH2GVah7Imh2HmO2LRrr53GGXtK217fEi4a/UiTVfaYcPSUGNHXzWVf+eb&#10;M7DMrevwOOQxOdwwKU7J/PfnaMx0MnxuQEUa4tv8uv62gr8UWnlGJtC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URi/EAAAA3AAAAA8AAAAAAAAAAAAAAAAAmAIAAGRycy9k&#10;b3ducmV2LnhtbFBLBQYAAAAABAAEAPUAAACJAwAAAAA=&#10;" fillcolor="#1d3251 [3204]" stroked="f" strokeweight="1pt">
                        <v:path arrowok="t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2qcrCAAAA3AAAAA8AAABkcnMvZG93bnJldi54bWxET9tqAjEQfS/4D2GEvtWslYquRpGCWEQE&#10;r8/DZvbCbibrJurWrzdCoW9zONeZzltTiRs1rrCsoN+LQBAnVhecKTgelh8jEM4ja6wsk4JfcjCf&#10;dd6mGGt75x3d9j4TIYRdjApy7+tYSpfkZND1bE0cuNQ2Bn2ATSZ1g/cQbir5GUVDabDg0JBjTd85&#10;JeX+ahQ8qq/VOt08/PZa7o7ndXrJytNQqfduu5iA8NT6f/Gf+0eH+YMxvJ4JF8jZ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7NqnKwgAAANwAAAAPAAAAAAAAAAAAAAAAAJ8C&#10;AABkcnMvZG93bnJldi54bWxQSwUGAAAAAAQABAD3AAAAjgMAAAAA&#10;">
                        <v:imagedata r:id="rId16" o:title="Icon Email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:rsidR="00BF0DAF" w:rsidRPr="00B03ED5" w:rsidRDefault="00DE7D44" w:rsidP="00996E45">
            <w:pPr>
              <w:pStyle w:val="Contact"/>
            </w:pPr>
            <w:r>
              <w:t>keithkeethor@gmail.com</w:t>
            </w:r>
          </w:p>
        </w:tc>
        <w:tc>
          <w:tcPr>
            <w:tcW w:w="450" w:type="dxa"/>
          </w:tcPr>
          <w:p w:rsidR="00BF0DAF" w:rsidRPr="00997E86" w:rsidRDefault="00BF0DAF" w:rsidP="00996E45"/>
        </w:tc>
        <w:tc>
          <w:tcPr>
            <w:tcW w:w="6480" w:type="dxa"/>
            <w:gridSpan w:val="2"/>
            <w:vMerge/>
          </w:tcPr>
          <w:p w:rsidR="00BF0DAF" w:rsidRPr="00997E86" w:rsidRDefault="00BF0DAF" w:rsidP="00996E45"/>
        </w:tc>
      </w:tr>
      <w:tr w:rsidR="00996E45" w:rsidRPr="00CD2FD2" w:rsidTr="00DD106E">
        <w:trPr>
          <w:trHeight w:val="432"/>
        </w:trPr>
        <w:tc>
          <w:tcPr>
            <w:tcW w:w="539" w:type="dxa"/>
            <w:gridSpan w:val="2"/>
            <w:vAlign w:val="center"/>
          </w:tcPr>
          <w:p w:rsidR="00996E45" w:rsidRPr="00621B5C" w:rsidRDefault="00996E45" w:rsidP="00996E4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24141D9" wp14:editId="7C880E53">
                      <wp:extent cx="213066" cy="213066"/>
                      <wp:effectExtent l="0" t="0" r="0" b="0"/>
                      <wp:docPr id="140" name="Group 140" descr="Icon Locatio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xmlns:arto="http://schemas.microsoft.com/office/word/2006/arto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B4F00B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">
                      <v:rect id="Rectangle 141" o:spid="_x0000_s1027" style="position:absolute;left:5158;top:26764;width:2131;height:2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icz8IA&#10;AADcAAAADwAAAGRycy9kb3ducmV2LnhtbERPS4vCMBC+L/gfwix4KZpWF5GuaZGFwoIo+Lh4G5rZ&#10;tmwzKU3U+u+NIHibj+85q3wwrbhS7xrLCpJpDIK4tLrhSsHpWEyWIJxH1thaJgV3cpBno48Vptre&#10;eE/Xg69ECGGXooLa+y6V0pU1GXRT2xEH7s/2Bn2AfSV1j7cQblo5i+OFNNhwaKixo5+ayv/DxSiY&#10;F9p0uBsKH20uGJ32UXLe7pQafw7rbxCeBv8Wv9y/Osz/SuD5TLh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aJzPwgAAANwAAAAPAAAAAAAAAAAAAAAAAJgCAABkcnMvZG93&#10;bnJldi54bWxQSwUGAAAAAAQABAD1AAAAhwMAAAAA&#10;" fillcolor="#1d3251 [3204]" stroked="f" strokeweight="1pt">
                        <v:path arrowok="t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454/DAAAA3AAAAA8AAABkcnMvZG93bnJldi54bWxET01LAzEQvQv+hzCCN5t1W9qyNi0itAj1&#10;stsieBs2Y7K4mSxJ2q7+eiMIvc3jfc5qM7penCnEzrOCx0kBgrj1umOj4HjYPixBxISssfdMCr4p&#10;wmZ9e7PCSvsL13RukhE5hGOFCmxKQyVlbC05jBM/EGfu0weHKcNgpA54yeGul2VRzKXDjnODxYFe&#10;LLVfzckpeH8rP0y93NWlX5jmZ5yHqd0vlLq/G5+fQCQa01X8737Vef6shL9n8gVy/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jjnj8MAAADcAAAADwAAAAAAAAAAAAAAAACf&#10;AgAAZHJzL2Rvd25yZXYueG1sUEsFBgAAAAAEAAQA9wAAAI8DAAAAAA==&#10;">
                        <v:imagedata r:id="rId19" o:title="Icon Locati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:rsidR="00996E45" w:rsidRPr="00B03ED5" w:rsidRDefault="00996E45" w:rsidP="00996E45">
            <w:pPr>
              <w:pStyle w:val="Contact"/>
            </w:pPr>
            <w:r>
              <w:t>Sacramento, CA</w:t>
            </w:r>
          </w:p>
        </w:tc>
        <w:tc>
          <w:tcPr>
            <w:tcW w:w="450" w:type="dxa"/>
          </w:tcPr>
          <w:p w:rsidR="00996E45" w:rsidRPr="00997E86" w:rsidRDefault="00996E45" w:rsidP="00996E45"/>
        </w:tc>
        <w:tc>
          <w:tcPr>
            <w:tcW w:w="6930" w:type="dxa"/>
            <w:gridSpan w:val="3"/>
            <w:vMerge w:val="restart"/>
            <w:tcBorders>
              <w:bottom w:val="single" w:sz="4" w:space="0" w:color="D9D9D9" w:themeColor="background1" w:themeShade="D9"/>
            </w:tcBorders>
          </w:tcPr>
          <w:p w:rsidR="00996E45" w:rsidRPr="009F063A" w:rsidRDefault="000E698A" w:rsidP="009F063A">
            <w:pPr>
              <w:rPr>
                <w:sz w:val="22"/>
                <w:szCs w:val="22"/>
                <w:lang w:val="it-IT"/>
              </w:rPr>
            </w:pPr>
            <w:r w:rsidRPr="009F063A">
              <w:rPr>
                <w:sz w:val="22"/>
                <w:szCs w:val="22"/>
                <w:lang w:val="it-IT"/>
              </w:rPr>
              <w:t xml:space="preserve">Game modder turned Web Developer with an emphasis on </w:t>
            </w:r>
            <w:r w:rsidR="003C4F91" w:rsidRPr="009F063A">
              <w:rPr>
                <w:sz w:val="22"/>
                <w:szCs w:val="22"/>
                <w:lang w:val="it-IT"/>
              </w:rPr>
              <w:t>clean and well-documented code. Hard working and determined, with a combined 80,00 lines of code and comments written between two personal programming projects</w:t>
            </w:r>
            <w:r w:rsidR="009F063A">
              <w:rPr>
                <w:sz w:val="22"/>
                <w:szCs w:val="22"/>
                <w:lang w:val="it-IT"/>
              </w:rPr>
              <w:t>. Looking to take advantage of my newfound passion in web development.</w:t>
            </w:r>
            <w:bookmarkStart w:id="0" w:name="_GoBack"/>
            <w:bookmarkEnd w:id="0"/>
          </w:p>
        </w:tc>
      </w:tr>
      <w:tr w:rsidR="00996E45" w:rsidRPr="00997E86" w:rsidTr="00DD106E">
        <w:tc>
          <w:tcPr>
            <w:tcW w:w="539" w:type="dxa"/>
            <w:gridSpan w:val="2"/>
            <w:vAlign w:val="center"/>
          </w:tcPr>
          <w:p w:rsidR="00996E45" w:rsidRPr="00621B5C" w:rsidRDefault="00996E45" w:rsidP="00996E4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A9A86F5" wp14:editId="653821C5">
                      <wp:extent cx="213066" cy="213066"/>
                      <wp:effectExtent l="0" t="0" r="0" b="0"/>
                      <wp:docPr id="143" name="Group 143" descr="Icon LinkedIn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xmlns:arto="http://schemas.microsoft.com/office/word/2006/arto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6C7506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">
                      <v:rect id="Rectangle 144" o:spid="_x0000_s1027" style="position:absolute;left:5158;top:29499;width:2131;height:2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8/V8MA&#10;AADcAAAADwAAAGRycy9kb3ducmV2LnhtbERPTWuDQBC9F/Iflgn0InFNK6EY11AKQiE0oPHS2+BO&#10;VerOirtJ7L/PFgq9zeN9Tn5YzCiuNLvBsoJtnIAgbq0euFPQnMvNCwjnkTWOlknBDzk4FKuHHDNt&#10;b1zRtfadCCHsMlTQez9lUrq2J4MuthNx4L7sbNAHOHdSz3gL4WaUT0mykwYHDg09TvTWU/tdX4yC&#10;51KbCU9L6aPjBaOmirafHyelHtfL6x6Ep8X/i//c7zrMT1P4fSZc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8/V8MAAADcAAAADwAAAAAAAAAAAAAAAACYAgAAZHJzL2Rv&#10;d25yZXYueG1sUEsFBgAAAAAEAAQA9QAAAIgDAAAAAA==&#10;" fillcolor="#1d3251 [3204]" stroked="f" strokeweight="1pt">
                        <v:path arrowok="t"/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k5yzCAAAA3AAAAA8AAABkcnMvZG93bnJldi54bWxET0trwkAQvhf6H5Yp9CJmU61Soqv0gejV&#10;F/Q4ZqfZtNnZkN0m8d+7guBtPr7nzJe9rURLjS8dK3hJUhDEudMlFwoO+9XwDYQPyBorx6TgTB6W&#10;i8eHOWbadbyldhcKEUPYZ6jAhFBnUvrckEWfuJo4cj+usRgibAqpG+xiuK3kKE2n0mLJscFgTZ+G&#10;8r/dv1XQ2dH3oLMfbe8HX5ifwvhoftdKPT/17zMQgfpwF9/cGx3nv07g+ky8QC4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pOcswgAAANwAAAAPAAAAAAAAAAAAAAAAAJ8C&#10;AABkcnMvZG93bnJldi54bWxQSwUGAAAAAAQABAD3AAAAjgMAAAAA&#10;">
                        <v:imagedata r:id="rId22" o:title="Call center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:rsidR="00996E45" w:rsidRPr="00B03ED5" w:rsidRDefault="00996E45" w:rsidP="00996E45">
            <w:pPr>
              <w:pStyle w:val="Contact"/>
            </w:pPr>
            <w:hyperlink r:id="rId23" w:history="1">
              <w:r>
                <w:rPr>
                  <w:rStyle w:val="Hyperlink"/>
                </w:rPr>
                <w:t>linkedin.com/in/keith-thor/</w:t>
              </w:r>
            </w:hyperlink>
          </w:p>
        </w:tc>
        <w:tc>
          <w:tcPr>
            <w:tcW w:w="450" w:type="dxa"/>
          </w:tcPr>
          <w:p w:rsidR="00996E45" w:rsidRPr="00997E86" w:rsidRDefault="00996E45" w:rsidP="00996E45"/>
        </w:tc>
        <w:tc>
          <w:tcPr>
            <w:tcW w:w="6930" w:type="dxa"/>
            <w:gridSpan w:val="3"/>
            <w:vMerge/>
            <w:tcBorders>
              <w:bottom w:val="single" w:sz="4" w:space="0" w:color="D9D9D9" w:themeColor="background1" w:themeShade="D9"/>
            </w:tcBorders>
          </w:tcPr>
          <w:p w:rsidR="00996E45" w:rsidRPr="00997E86" w:rsidRDefault="00996E45" w:rsidP="00996E45"/>
        </w:tc>
      </w:tr>
      <w:tr w:rsidR="00E55851" w:rsidRPr="00997E86" w:rsidTr="004863B1">
        <w:tc>
          <w:tcPr>
            <w:tcW w:w="539" w:type="dxa"/>
            <w:gridSpan w:val="2"/>
            <w:vAlign w:val="center"/>
          </w:tcPr>
          <w:p w:rsidR="00E55851" w:rsidRPr="00621B5C" w:rsidRDefault="00E55851" w:rsidP="00E55851">
            <w:pPr>
              <w:pStyle w:val="Contact"/>
              <w:rPr>
                <w:noProof/>
              </w:rPr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9DA031E" wp14:editId="4BB67C7A">
                      <wp:extent cx="213066" cy="213066"/>
                      <wp:effectExtent l="0" t="0" r="0" b="0"/>
                      <wp:docPr id="5" name="Group 5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6" name="Rectangle 6">
                                <a:extLst>
                                  <a:ext uri="{C183D7F6-B498-43B3-948B-1728B52AA6E4}">
      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" name="Graphic 31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9AEA08" id="Group 5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">
                      <v:rect id="Rectangle 6" o:spid="_x0000_s1027" style="position:absolute;left:5158;top:34968;width:2131;height:2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ofU78A&#10;AADaAAAADwAAAGRycy9kb3ducmV2LnhtbESPzQrCMBCE74LvEFbwUjRVQaQaRYSCIAr+XLwtzdoW&#10;m01pota3N4LgcZiZb5jFqjWVeFLjSssKRsMYBHFmdcm5gss5HcxAOI+ssbJMCt7kYLXsdhaYaPvi&#10;Iz1PPhcBwi5BBYX3dSKlywoy6Ia2Jg7ezTYGfZBNLnWDrwA3lRzH8VQaLDksFFjTpqDsfnoYBZNU&#10;mxoPbeqj3QOjyzEaXfcHpfq9dj0H4an1//CvvdUKpvC9Em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qh9TvwAAANoAAAAPAAAAAAAAAAAAAAAAAJgCAABkcnMvZG93bnJl&#10;di54bWxQSwUGAAAAAAQABAD1AAAAhAMAAAAA&#10;" fillcolor="#1d3251 [3204]" stroked="f" strokeweight="1pt">
                        <v:path arrowok="t"/>
                        <o:lock v:ext="edit" aspectratio="t"/>
                      </v:rect>
                      <v:shape id="Graphic 31" o:spid="_x0000_s1028" type="#_x0000_t75" style="position:absolute;left:5401;top:35211;width:1645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5JI/BAAAA2gAAAA8AAABkcnMvZG93bnJldi54bWxET01rwkAQvRf8D8sIvdWNQmOJWUWEFkuL&#10;YOwltyE7JjHZ2ZDdJum/7xYKHh/vO91NphUD9a62rGC5iEAQF1bXXCr4urw+vYBwHllja5kU/JCD&#10;3Xb2kGKi7chnGjJfihDCLkEFlfddIqUrKjLoFrYjDtzV9gZ9gH0pdY9jCDetXEVRLA3WHBoq7OhQ&#10;UdFk3ybMOL19XFx+O6+e41PWmPV7e/zMlXqcT/sNCE+Tv4v/3UetYA1/V4If5PY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Z5JI/BAAAA2gAAAA8AAAAAAAAAAAAAAAAAnwIA&#10;AGRycy9kb3ducmV2LnhtbFBLBQYAAAAABAAEAPcAAACNAwAAAAA=&#10;">
                        <v:imagedata r:id="rId25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:rsidR="00E55851" w:rsidRDefault="00E55851" w:rsidP="00E55851">
            <w:pPr>
              <w:pStyle w:val="Contact"/>
            </w:pPr>
            <w:hyperlink r:id="rId26" w:history="1">
              <w:r>
                <w:rPr>
                  <w:rStyle w:val="Hyperlink"/>
                </w:rPr>
                <w:t>https://github.com/KeithThor</w:t>
              </w:r>
            </w:hyperlink>
          </w:p>
        </w:tc>
        <w:tc>
          <w:tcPr>
            <w:tcW w:w="450" w:type="dxa"/>
            <w:vAlign w:val="center"/>
          </w:tcPr>
          <w:p w:rsidR="00E55851" w:rsidRPr="00997E86" w:rsidRDefault="00E55851" w:rsidP="00E55851"/>
        </w:tc>
        <w:tc>
          <w:tcPr>
            <w:tcW w:w="6930" w:type="dxa"/>
            <w:gridSpan w:val="3"/>
            <w:vMerge/>
            <w:tcBorders>
              <w:bottom w:val="single" w:sz="4" w:space="0" w:color="D9D9D9" w:themeColor="background1" w:themeShade="D9"/>
            </w:tcBorders>
            <w:vAlign w:val="center"/>
          </w:tcPr>
          <w:p w:rsidR="00E55851" w:rsidRPr="00997E86" w:rsidRDefault="00E55851" w:rsidP="00E55851"/>
        </w:tc>
      </w:tr>
      <w:tr w:rsidR="00996E45" w:rsidRPr="00997E86" w:rsidTr="00DD106E">
        <w:tc>
          <w:tcPr>
            <w:tcW w:w="539" w:type="dxa"/>
            <w:gridSpan w:val="2"/>
            <w:vAlign w:val="center"/>
          </w:tcPr>
          <w:p w:rsidR="00996E45" w:rsidRPr="00621B5C" w:rsidRDefault="00996E45" w:rsidP="00996E4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5746852" wp14:editId="4DD2DEE4">
                      <wp:extent cx="213066" cy="213066"/>
                      <wp:effectExtent l="0" t="0" r="0" b="0"/>
                      <wp:docPr id="150" name="Group 150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xmlns:arto="http://schemas.microsoft.com/office/word/2006/arto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F160AF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">
                      <v:rect id="Rectangle 151" o:spid="_x0000_s1027" style="position:absolute;left:5158;top:34968;width:2131;height:2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EKEsIA&#10;AADcAAAADwAAAGRycy9kb3ducmV2LnhtbERPS4vCMBC+L/gfwix4KZpWWZGuaZGFwoIo+Lh4G5rZ&#10;tmwzKU3U+u+NIHibj+85q3wwrbhS7xrLCpJpDIK4tLrhSsHpWEyWIJxH1thaJgV3cpBno48Vptre&#10;eE/Xg69ECGGXooLa+y6V0pU1GXRT2xEH7s/2Bn2AfSV1j7cQblo5i+OFNNhwaKixo5+ayv/DxSiY&#10;F9p0uBsKH20uGJ32UXLe7pQafw7rbxCeBv8Wv9y/Osz/SuD5TLh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QoSwgAAANwAAAAPAAAAAAAAAAAAAAAAAJgCAABkcnMvZG93&#10;bnJldi54bWxQSwUGAAAAAAQABAD1AAAAhwMAAAAA&#10;" fillcolor="#1d3251 [3204]" stroked="f" strokeweight="1pt">
                        <v:path arrowok="t"/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eVn3EAAAA3AAAAA8AAABkcnMvZG93bnJldi54bWxET0trwkAQvhf8D8sIvdWNthWNriKC0NZT&#10;fYG3ITtmo9nZmN0m6b/vFgq9zcf3nPmys6VoqPaFYwXDQQKCOHO64FzBYb95moDwAVlj6ZgUfJOH&#10;5aL3MMdUu5Y/qdmFXMQQ9ikqMCFUqZQ+M2TRD1xFHLmLqy2GCOtc6hrbGG5LOUqSsbRYcGwwWNHa&#10;UHbbfVkF7mRas89v9qV5vl7O2/f7dHv8UOqx361mIAJ14V/8537Tcf7rCH6fiRfIx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2eVn3EAAAA3AAAAA8AAAAAAAAAAAAAAAAA&#10;nwIAAGRycy9kb3ducmV2LnhtbFBLBQYAAAAABAAEAPcAAACQAwAAAAA=&#10;">
                        <v:imagedata r:id="rId29" o:title="Link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:rsidR="00996E45" w:rsidRPr="00B03ED5" w:rsidRDefault="00996E45" w:rsidP="00996E45">
            <w:pPr>
              <w:pStyle w:val="Contact"/>
            </w:pPr>
            <w:hyperlink r:id="rId30" w:history="1">
              <w:r w:rsidRPr="00DE7D44">
                <w:rPr>
                  <w:rStyle w:val="Hyperlink"/>
                </w:rPr>
                <w:t>keiththor.com</w:t>
              </w:r>
            </w:hyperlink>
          </w:p>
        </w:tc>
        <w:tc>
          <w:tcPr>
            <w:tcW w:w="450" w:type="dxa"/>
          </w:tcPr>
          <w:p w:rsidR="00996E45" w:rsidRPr="00997E86" w:rsidRDefault="00996E45" w:rsidP="00996E45"/>
        </w:tc>
        <w:tc>
          <w:tcPr>
            <w:tcW w:w="6930" w:type="dxa"/>
            <w:gridSpan w:val="3"/>
            <w:vMerge/>
            <w:tcBorders>
              <w:bottom w:val="single" w:sz="4" w:space="0" w:color="D9D9D9" w:themeColor="background1" w:themeShade="D9"/>
            </w:tcBorders>
          </w:tcPr>
          <w:p w:rsidR="00996E45" w:rsidRPr="00997E86" w:rsidRDefault="00996E45" w:rsidP="00996E45"/>
        </w:tc>
      </w:tr>
      <w:tr w:rsidR="00E55851" w:rsidRPr="00997E86" w:rsidTr="00DD106E">
        <w:tc>
          <w:tcPr>
            <w:tcW w:w="539" w:type="dxa"/>
            <w:gridSpan w:val="2"/>
            <w:vAlign w:val="center"/>
          </w:tcPr>
          <w:p w:rsidR="00E55851" w:rsidRPr="00621B5C" w:rsidRDefault="00E55851" w:rsidP="00996E45">
            <w:pPr>
              <w:pStyle w:val="Contact"/>
              <w:rPr>
                <w:noProof/>
              </w:rPr>
            </w:pPr>
          </w:p>
        </w:tc>
        <w:tc>
          <w:tcPr>
            <w:tcW w:w="3330" w:type="dxa"/>
            <w:vAlign w:val="center"/>
          </w:tcPr>
          <w:p w:rsidR="00E55851" w:rsidRDefault="00E55851" w:rsidP="00996E45">
            <w:pPr>
              <w:pStyle w:val="Contact"/>
            </w:pPr>
          </w:p>
        </w:tc>
        <w:tc>
          <w:tcPr>
            <w:tcW w:w="450" w:type="dxa"/>
          </w:tcPr>
          <w:p w:rsidR="00E55851" w:rsidRPr="00997E86" w:rsidRDefault="00E55851" w:rsidP="00996E45"/>
        </w:tc>
        <w:tc>
          <w:tcPr>
            <w:tcW w:w="6930" w:type="dxa"/>
            <w:gridSpan w:val="3"/>
            <w:vMerge/>
            <w:tcBorders>
              <w:bottom w:val="single" w:sz="4" w:space="0" w:color="D9D9D9" w:themeColor="background1" w:themeShade="D9"/>
            </w:tcBorders>
          </w:tcPr>
          <w:p w:rsidR="00E55851" w:rsidRPr="00997E86" w:rsidRDefault="00E55851" w:rsidP="00996E45"/>
        </w:tc>
      </w:tr>
      <w:tr w:rsidR="007A713A" w:rsidRPr="00997E86" w:rsidTr="00DD106E">
        <w:tc>
          <w:tcPr>
            <w:tcW w:w="539" w:type="dxa"/>
            <w:gridSpan w:val="2"/>
            <w:vAlign w:val="center"/>
          </w:tcPr>
          <w:p w:rsidR="007A713A" w:rsidRPr="00621B5C" w:rsidRDefault="007A713A" w:rsidP="00996E45">
            <w:pPr>
              <w:pStyle w:val="Contact"/>
              <w:rPr>
                <w:noProof/>
              </w:rPr>
            </w:pPr>
          </w:p>
        </w:tc>
        <w:tc>
          <w:tcPr>
            <w:tcW w:w="3330" w:type="dxa"/>
            <w:vAlign w:val="center"/>
          </w:tcPr>
          <w:p w:rsidR="007A713A" w:rsidRDefault="007A713A" w:rsidP="00996E45">
            <w:pPr>
              <w:pStyle w:val="Contact"/>
            </w:pPr>
          </w:p>
        </w:tc>
        <w:tc>
          <w:tcPr>
            <w:tcW w:w="450" w:type="dxa"/>
          </w:tcPr>
          <w:p w:rsidR="007A713A" w:rsidRPr="00997E86" w:rsidRDefault="007A713A" w:rsidP="00996E45"/>
        </w:tc>
        <w:tc>
          <w:tcPr>
            <w:tcW w:w="6930" w:type="dxa"/>
            <w:gridSpan w:val="3"/>
            <w:vMerge/>
            <w:tcBorders>
              <w:bottom w:val="single" w:sz="4" w:space="0" w:color="D9D9D9" w:themeColor="background1" w:themeShade="D9"/>
            </w:tcBorders>
          </w:tcPr>
          <w:p w:rsidR="007A713A" w:rsidRPr="00997E86" w:rsidRDefault="007A713A" w:rsidP="00996E45"/>
        </w:tc>
      </w:tr>
      <w:tr w:rsidR="00996E45" w:rsidRPr="00997E86" w:rsidTr="00E55851">
        <w:trPr>
          <w:trHeight w:val="70"/>
        </w:trPr>
        <w:tc>
          <w:tcPr>
            <w:tcW w:w="539" w:type="dxa"/>
            <w:gridSpan w:val="2"/>
            <w:vAlign w:val="center"/>
          </w:tcPr>
          <w:p w:rsidR="00996E45" w:rsidRPr="00621B5C" w:rsidRDefault="00996E45" w:rsidP="00996E45">
            <w:pPr>
              <w:pStyle w:val="Contact"/>
            </w:pPr>
          </w:p>
        </w:tc>
        <w:tc>
          <w:tcPr>
            <w:tcW w:w="3330" w:type="dxa"/>
            <w:vAlign w:val="center"/>
          </w:tcPr>
          <w:p w:rsidR="00996E45" w:rsidRPr="00B03ED5" w:rsidRDefault="00996E45" w:rsidP="00996E45">
            <w:pPr>
              <w:pStyle w:val="Contact"/>
            </w:pPr>
          </w:p>
        </w:tc>
        <w:tc>
          <w:tcPr>
            <w:tcW w:w="450" w:type="dxa"/>
          </w:tcPr>
          <w:p w:rsidR="00996E45" w:rsidRPr="00997E86" w:rsidRDefault="00996E45" w:rsidP="00996E45"/>
        </w:tc>
        <w:tc>
          <w:tcPr>
            <w:tcW w:w="6930" w:type="dxa"/>
            <w:gridSpan w:val="3"/>
            <w:vMerge/>
            <w:tcBorders>
              <w:bottom w:val="single" w:sz="4" w:space="0" w:color="D9D9D9" w:themeColor="background1" w:themeShade="D9"/>
            </w:tcBorders>
          </w:tcPr>
          <w:p w:rsidR="00996E45" w:rsidRPr="00997E86" w:rsidRDefault="00996E45" w:rsidP="00996E45"/>
        </w:tc>
      </w:tr>
      <w:tr w:rsidR="00CD2FD2" w:rsidRPr="00997E86" w:rsidTr="00DD106E">
        <w:trPr>
          <w:gridAfter w:val="1"/>
          <w:wAfter w:w="450" w:type="dxa"/>
          <w:trHeight w:val="288"/>
        </w:trPr>
        <w:tc>
          <w:tcPr>
            <w:tcW w:w="3869" w:type="dxa"/>
            <w:gridSpan w:val="3"/>
          </w:tcPr>
          <w:p w:rsidR="00CD2FD2" w:rsidRPr="00997E86" w:rsidRDefault="00CD2FD2" w:rsidP="007A713A">
            <w:pPr>
              <w:pStyle w:val="Heading1"/>
            </w:pPr>
          </w:p>
        </w:tc>
        <w:tc>
          <w:tcPr>
            <w:tcW w:w="450" w:type="dxa"/>
          </w:tcPr>
          <w:p w:rsidR="00CD2FD2" w:rsidRPr="00997E86" w:rsidRDefault="00CD2FD2" w:rsidP="00996E45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996E45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996E45"/>
        </w:tc>
      </w:tr>
      <w:tr w:rsidR="00144072" w:rsidRPr="00997E86" w:rsidTr="00DD106E">
        <w:trPr>
          <w:gridAfter w:val="1"/>
          <w:wAfter w:w="450" w:type="dxa"/>
        </w:trPr>
        <w:tc>
          <w:tcPr>
            <w:tcW w:w="3869" w:type="dxa"/>
            <w:gridSpan w:val="3"/>
            <w:tcBorders>
              <w:right w:val="single" w:sz="4" w:space="0" w:color="D9D9D9" w:themeColor="background1" w:themeShade="D9"/>
            </w:tcBorders>
          </w:tcPr>
          <w:p w:rsidR="00D520A0" w:rsidRDefault="00D520A0" w:rsidP="00D520A0">
            <w:pPr>
              <w:pStyle w:val="Heading1"/>
            </w:pPr>
            <w:r>
              <w:t>Skills</w:t>
            </w:r>
          </w:p>
          <w:tbl>
            <w:tblPr>
              <w:tblStyle w:val="PlainTable3"/>
              <w:tblW w:w="0" w:type="auto"/>
              <w:tblLook w:val="0600" w:firstRow="0" w:lastRow="0" w:firstColumn="0" w:lastColumn="0" w:noHBand="1" w:noVBand="1"/>
            </w:tblPr>
            <w:tblGrid>
              <w:gridCol w:w="3505"/>
            </w:tblGrid>
            <w:tr w:rsidR="00DE7D44" w:rsidTr="007A713A">
              <w:trPr>
                <w:trHeight w:val="323"/>
              </w:trPr>
              <w:tc>
                <w:tcPr>
                  <w:tcW w:w="3505" w:type="dxa"/>
                </w:tcPr>
                <w:p w:rsidR="00DE7D44" w:rsidRPr="00D520A0" w:rsidRDefault="00DE7D44" w:rsidP="00D520A0">
                  <w:pPr>
                    <w:pStyle w:val="Heading2"/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D520A0">
                    <w:rPr>
                      <w:sz w:val="24"/>
                      <w:szCs w:val="24"/>
                    </w:rPr>
                    <w:t>Languages</w:t>
                  </w:r>
                </w:p>
              </w:tc>
            </w:tr>
            <w:tr w:rsidR="00DE7D44" w:rsidTr="00D520A0">
              <w:trPr>
                <w:trHeight w:val="1635"/>
              </w:trPr>
              <w:tc>
                <w:tcPr>
                  <w:tcW w:w="3505" w:type="dxa"/>
                </w:tcPr>
                <w:p w:rsidR="00A667BA" w:rsidRPr="00D520A0" w:rsidRDefault="00DE7D44" w:rsidP="00D520A0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D520A0">
                    <w:rPr>
                      <w:sz w:val="20"/>
                      <w:szCs w:val="20"/>
                    </w:rPr>
                    <w:t>C#</w:t>
                  </w:r>
                </w:p>
                <w:p w:rsidR="007A713A" w:rsidRPr="00D520A0" w:rsidRDefault="007A713A" w:rsidP="00D520A0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D520A0">
                    <w:rPr>
                      <w:sz w:val="20"/>
                      <w:szCs w:val="20"/>
                    </w:rPr>
                    <w:t>HTML</w:t>
                  </w:r>
                </w:p>
                <w:p w:rsidR="007A713A" w:rsidRPr="00D520A0" w:rsidRDefault="007A713A" w:rsidP="00D520A0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D520A0">
                    <w:rPr>
                      <w:sz w:val="20"/>
                      <w:szCs w:val="20"/>
                    </w:rPr>
                    <w:t>CSS</w:t>
                  </w:r>
                </w:p>
                <w:p w:rsidR="00A667BA" w:rsidRPr="00D520A0" w:rsidRDefault="002F3267" w:rsidP="00D520A0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D520A0">
                    <w:rPr>
                      <w:sz w:val="20"/>
                      <w:szCs w:val="20"/>
                    </w:rPr>
                    <w:t>JavaScript</w:t>
                  </w:r>
                  <w:r w:rsidR="00DE7D44" w:rsidRPr="00D520A0">
                    <w:rPr>
                      <w:sz w:val="20"/>
                      <w:szCs w:val="20"/>
                    </w:rPr>
                    <w:t xml:space="preserve"> (ES6)</w:t>
                  </w:r>
                  <w:r w:rsidR="00F8783A" w:rsidRPr="00D520A0">
                    <w:rPr>
                      <w:sz w:val="20"/>
                      <w:szCs w:val="20"/>
                    </w:rPr>
                    <w:t xml:space="preserve"> and AJAX</w:t>
                  </w:r>
                </w:p>
                <w:p w:rsidR="00A667BA" w:rsidRPr="00D520A0" w:rsidRDefault="00DE7D44" w:rsidP="00D520A0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D520A0">
                    <w:rPr>
                      <w:sz w:val="20"/>
                      <w:szCs w:val="20"/>
                    </w:rPr>
                    <w:t>Typescript</w:t>
                  </w:r>
                </w:p>
                <w:p w:rsidR="00DE7D44" w:rsidRDefault="00DE7D44" w:rsidP="00D520A0">
                  <w:pPr>
                    <w:framePr w:hSpace="180" w:wrap="around" w:vAnchor="text" w:hAnchor="text" w:y="1"/>
                    <w:suppressOverlap/>
                  </w:pPr>
                  <w:r w:rsidRPr="00D520A0">
                    <w:rPr>
                      <w:sz w:val="20"/>
                      <w:szCs w:val="20"/>
                    </w:rPr>
                    <w:t>SQL</w:t>
                  </w:r>
                </w:p>
              </w:tc>
            </w:tr>
            <w:tr w:rsidR="00DE7D44" w:rsidTr="00D520A0">
              <w:trPr>
                <w:trHeight w:val="357"/>
              </w:trPr>
              <w:tc>
                <w:tcPr>
                  <w:tcW w:w="3505" w:type="dxa"/>
                </w:tcPr>
                <w:p w:rsidR="00DE7D44" w:rsidRPr="00D520A0" w:rsidRDefault="00DE7D44" w:rsidP="00D520A0">
                  <w:pPr>
                    <w:pStyle w:val="Heading2"/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D520A0">
                    <w:rPr>
                      <w:sz w:val="24"/>
                      <w:szCs w:val="24"/>
                    </w:rPr>
                    <w:t>Frameworks</w:t>
                  </w:r>
                </w:p>
              </w:tc>
            </w:tr>
            <w:tr w:rsidR="00DE7D44" w:rsidTr="00D520A0">
              <w:trPr>
                <w:trHeight w:val="1428"/>
              </w:trPr>
              <w:tc>
                <w:tcPr>
                  <w:tcW w:w="3505" w:type="dxa"/>
                </w:tcPr>
                <w:p w:rsidR="002F3267" w:rsidRPr="00D520A0" w:rsidRDefault="00DE7D44" w:rsidP="00D520A0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D520A0">
                    <w:rPr>
                      <w:sz w:val="20"/>
                      <w:szCs w:val="20"/>
                    </w:rPr>
                    <w:t>ASP.NET Core</w:t>
                  </w:r>
                </w:p>
                <w:p w:rsidR="002F3267" w:rsidRPr="00D520A0" w:rsidRDefault="00DE7D44" w:rsidP="00D520A0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D520A0">
                    <w:rPr>
                      <w:sz w:val="20"/>
                      <w:szCs w:val="20"/>
                    </w:rPr>
                    <w:t>Angular (2+)</w:t>
                  </w:r>
                </w:p>
                <w:p w:rsidR="002F3267" w:rsidRPr="00D520A0" w:rsidRDefault="00DE7D44" w:rsidP="00D520A0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D520A0">
                    <w:rPr>
                      <w:sz w:val="20"/>
                      <w:szCs w:val="20"/>
                    </w:rPr>
                    <w:t>MS SQL Server</w:t>
                  </w:r>
                </w:p>
                <w:p w:rsidR="00DE7D44" w:rsidRPr="00D520A0" w:rsidRDefault="00DE7D44" w:rsidP="00D520A0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D520A0">
                    <w:rPr>
                      <w:sz w:val="20"/>
                      <w:szCs w:val="20"/>
                    </w:rPr>
                    <w:t>Entity Framework Core</w:t>
                  </w:r>
                </w:p>
                <w:p w:rsidR="007A713A" w:rsidRDefault="007A713A" w:rsidP="00D520A0">
                  <w:pPr>
                    <w:framePr w:hSpace="180" w:wrap="around" w:vAnchor="text" w:hAnchor="text" w:y="1"/>
                    <w:suppressOverlap/>
                  </w:pPr>
                  <w:r w:rsidRPr="00D520A0">
                    <w:rPr>
                      <w:sz w:val="20"/>
                      <w:szCs w:val="20"/>
                    </w:rPr>
                    <w:t>Bootstrap</w:t>
                  </w:r>
                </w:p>
              </w:tc>
            </w:tr>
            <w:tr w:rsidR="00DE7D44" w:rsidTr="00D520A0">
              <w:trPr>
                <w:trHeight w:val="375"/>
              </w:trPr>
              <w:tc>
                <w:tcPr>
                  <w:tcW w:w="3505" w:type="dxa"/>
                </w:tcPr>
                <w:p w:rsidR="00DE7D44" w:rsidRPr="00D520A0" w:rsidRDefault="00DE7D44" w:rsidP="00D520A0">
                  <w:pPr>
                    <w:pStyle w:val="Heading2"/>
                    <w:framePr w:hSpace="180" w:wrap="around" w:vAnchor="text" w:hAnchor="text" w:y="1"/>
                    <w:suppressOverlap/>
                    <w:rPr>
                      <w:sz w:val="24"/>
                      <w:szCs w:val="24"/>
                    </w:rPr>
                  </w:pPr>
                  <w:r w:rsidRPr="00D520A0">
                    <w:rPr>
                      <w:sz w:val="24"/>
                      <w:szCs w:val="24"/>
                    </w:rPr>
                    <w:t>Tools</w:t>
                  </w:r>
                </w:p>
              </w:tc>
            </w:tr>
            <w:tr w:rsidR="00DE7D44" w:rsidTr="007A713A">
              <w:tc>
                <w:tcPr>
                  <w:tcW w:w="3505" w:type="dxa"/>
                </w:tcPr>
                <w:p w:rsidR="002F3267" w:rsidRPr="00D520A0" w:rsidRDefault="00DE7D44" w:rsidP="00D520A0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D520A0">
                    <w:rPr>
                      <w:sz w:val="20"/>
                      <w:szCs w:val="20"/>
                    </w:rPr>
                    <w:t>Visual Studio</w:t>
                  </w:r>
                </w:p>
                <w:p w:rsidR="002F3267" w:rsidRPr="00D520A0" w:rsidRDefault="00DE7D44" w:rsidP="00D520A0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D520A0">
                    <w:rPr>
                      <w:sz w:val="20"/>
                      <w:szCs w:val="20"/>
                    </w:rPr>
                    <w:t>Visual Studio Code</w:t>
                  </w:r>
                </w:p>
                <w:p w:rsidR="002F3267" w:rsidRPr="00D520A0" w:rsidRDefault="00DE7D44" w:rsidP="00D520A0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D520A0">
                    <w:rPr>
                      <w:sz w:val="20"/>
                      <w:szCs w:val="20"/>
                    </w:rPr>
                    <w:t>Postman</w:t>
                  </w:r>
                </w:p>
                <w:p w:rsidR="00DE7D44" w:rsidRPr="00D520A0" w:rsidRDefault="00DE7D44" w:rsidP="00D520A0">
                  <w:pPr>
                    <w:framePr w:hSpace="180" w:wrap="around" w:vAnchor="text" w:hAnchor="text" w:y="1"/>
                    <w:suppressOverlap/>
                    <w:rPr>
                      <w:sz w:val="20"/>
                      <w:szCs w:val="20"/>
                    </w:rPr>
                  </w:pPr>
                  <w:r w:rsidRPr="00D520A0">
                    <w:rPr>
                      <w:sz w:val="20"/>
                      <w:szCs w:val="20"/>
                    </w:rPr>
                    <w:t>Git</w:t>
                  </w:r>
                </w:p>
              </w:tc>
            </w:tr>
          </w:tbl>
          <w:p w:rsidR="00144072" w:rsidRDefault="00144072" w:rsidP="00996E45"/>
          <w:p w:rsidR="00552F9B" w:rsidRPr="00552F9B" w:rsidRDefault="00552F9B" w:rsidP="00996E45"/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996E45">
            <w:pPr>
              <w:pStyle w:val="Heading1"/>
            </w:pPr>
          </w:p>
        </w:tc>
        <w:tc>
          <w:tcPr>
            <w:tcW w:w="6480" w:type="dxa"/>
            <w:gridSpan w:val="2"/>
          </w:tcPr>
          <w:p w:rsidR="00144072" w:rsidRDefault="002F3267" w:rsidP="00996E45">
            <w:pPr>
              <w:pStyle w:val="Heading1"/>
            </w:pPr>
            <w:r>
              <w:t>Projects</w:t>
            </w:r>
          </w:p>
          <w:p w:rsidR="00552F9B" w:rsidRDefault="002F3267" w:rsidP="00996E45">
            <w:pPr>
              <w:pStyle w:val="Heading3"/>
            </w:pPr>
            <w:r>
              <w:t xml:space="preserve">Tactical </w:t>
            </w:r>
            <w:r w:rsidR="00F8783A">
              <w:t>Battle Game</w:t>
            </w:r>
            <w:r>
              <w:t xml:space="preserve"> Console App</w:t>
            </w:r>
          </w:p>
          <w:p w:rsidR="004103C0" w:rsidRDefault="002F3267" w:rsidP="00996E45">
            <w:pPr>
              <w:pStyle w:val="Heading5"/>
            </w:pPr>
            <w:r>
              <w:t>September 2018 – December 2018</w:t>
            </w:r>
          </w:p>
          <w:p w:rsidR="006C2DFF" w:rsidRDefault="002F3267" w:rsidP="00996E45">
            <w:pPr>
              <w:pStyle w:val="JobDescription"/>
            </w:pPr>
            <w:r>
              <w:t>De</w:t>
            </w:r>
            <w:r w:rsidR="00F8783A">
              <w:t>veloped a large console app game where a player can play against the AI in a turn-based battle, complete with complex game logic.</w:t>
            </w:r>
          </w:p>
          <w:p w:rsidR="00F8783A" w:rsidRPr="00A6425D" w:rsidRDefault="00F8783A" w:rsidP="00996E45">
            <w:pPr>
              <w:pStyle w:val="JobDescription"/>
              <w:rPr>
                <w:rStyle w:val="JobDescriptionChar"/>
              </w:rPr>
            </w:pPr>
            <w:hyperlink r:id="rId31" w:history="1">
              <w:r w:rsidRPr="00F8783A">
                <w:rPr>
                  <w:rStyle w:val="Hyperlink"/>
                </w:rPr>
                <w:t>https://github.com/KeithThor/turn-based-rpg</w:t>
              </w:r>
            </w:hyperlink>
          </w:p>
          <w:p w:rsidR="00F8783A" w:rsidRDefault="00F8783A" w:rsidP="00996E45">
            <w:pPr>
              <w:pStyle w:val="ListBullet"/>
            </w:pPr>
            <w:r w:rsidRPr="00F8783A">
              <w:t>Written in C# .Net, using the Ninject, Json.Net, and MSTest libraries</w:t>
            </w:r>
          </w:p>
          <w:p w:rsidR="00A6425D" w:rsidRDefault="00CD4ABC" w:rsidP="00996E45">
            <w:pPr>
              <w:pStyle w:val="ListBullet"/>
            </w:pPr>
            <w:r>
              <w:t>Focused on Separation of Concerns, Dependency Injection, and Code Refactoring</w:t>
            </w:r>
          </w:p>
          <w:p w:rsidR="00CD4ABC" w:rsidRDefault="00CD4ABC" w:rsidP="00996E45">
            <w:pPr>
              <w:pStyle w:val="ListBullet"/>
            </w:pPr>
            <w:r w:rsidRPr="00CD4ABC">
              <w:t>Separated complex features and large problems into smaller easy to tackle issues</w:t>
            </w:r>
          </w:p>
          <w:p w:rsidR="00CD4ABC" w:rsidRDefault="00CD4ABC" w:rsidP="00996E45">
            <w:pPr>
              <w:pStyle w:val="ListBullet"/>
            </w:pPr>
            <w:r w:rsidRPr="00CD4ABC">
              <w:t xml:space="preserve">Gained an in depth understanding into how front end frameworks work through componentizing and rendering </w:t>
            </w:r>
            <w:r>
              <w:t>UI</w:t>
            </w:r>
            <w:r w:rsidRPr="00CD4ABC">
              <w:t xml:space="preserve"> elements manually</w:t>
            </w:r>
          </w:p>
          <w:p w:rsidR="00A6425D" w:rsidRDefault="00CD4ABC" w:rsidP="00996E45">
            <w:pPr>
              <w:pStyle w:val="ListBullet"/>
            </w:pPr>
            <w:r w:rsidRPr="00CD4ABC">
              <w:t xml:space="preserve">Loads data from </w:t>
            </w:r>
            <w:r>
              <w:t>JSON</w:t>
            </w:r>
            <w:r w:rsidRPr="00CD4ABC">
              <w:t xml:space="preserve"> files, allowing others to add or remove from the game with ease</w:t>
            </w:r>
          </w:p>
          <w:p w:rsidR="00A6425D" w:rsidRDefault="00CD4ABC" w:rsidP="00996E45">
            <w:pPr>
              <w:pStyle w:val="Heading3"/>
            </w:pPr>
            <w:r>
              <w:t>MMO Tactical RPG</w:t>
            </w:r>
            <w:r w:rsidR="00376A6C">
              <w:t xml:space="preserve"> Server</w:t>
            </w:r>
          </w:p>
          <w:p w:rsidR="00A6425D" w:rsidRDefault="00CD4ABC" w:rsidP="00996E45">
            <w:pPr>
              <w:pStyle w:val="Heading5"/>
            </w:pPr>
            <w:r>
              <w:t>Jan 2019 - Current</w:t>
            </w:r>
          </w:p>
          <w:p w:rsidR="00A6425D" w:rsidRDefault="00CD4ABC" w:rsidP="00996E45">
            <w:pPr>
              <w:pStyle w:val="JobDescription"/>
            </w:pPr>
            <w:r>
              <w:t>Developed a large, real-time, massively-multiplayer online game where people can play against the AI or each other in battles of up to six players, move around on a world map, and talk with one another.</w:t>
            </w:r>
            <w:r w:rsidR="00237F9D">
              <w:t xml:space="preserve"> Expanded upon the ideas from the Tactical Battle Game Console App.</w:t>
            </w:r>
          </w:p>
          <w:p w:rsidR="00237F9D" w:rsidRPr="00A6425D" w:rsidRDefault="00237F9D" w:rsidP="00996E45">
            <w:pPr>
              <w:pStyle w:val="JobDescription"/>
              <w:rPr>
                <w:rStyle w:val="JobDescriptionChar"/>
              </w:rPr>
            </w:pPr>
            <w:hyperlink r:id="rId32" w:history="1">
              <w:r>
                <w:rPr>
                  <w:rStyle w:val="Hyperlink"/>
                </w:rPr>
                <w:t>https://github.com/KeithThor/trpg-server</w:t>
              </w:r>
            </w:hyperlink>
          </w:p>
          <w:p w:rsidR="00A6425D" w:rsidRDefault="00CD4ABC" w:rsidP="00996E45">
            <w:pPr>
              <w:pStyle w:val="ListBullet"/>
            </w:pPr>
            <w:r w:rsidRPr="00CD4ABC">
              <w:t>Written using ASP.NET Core, Angular, and MS SQL Server</w:t>
            </w:r>
          </w:p>
          <w:p w:rsidR="00CD4ABC" w:rsidRDefault="00CD4ABC" w:rsidP="00996E45">
            <w:pPr>
              <w:pStyle w:val="ListBullet"/>
            </w:pPr>
            <w:r>
              <w:lastRenderedPageBreak/>
              <w:t>4-tier application written with the SOLID Principles of Object-Oriented Programming</w:t>
            </w:r>
          </w:p>
          <w:p w:rsidR="00CD4ABC" w:rsidRDefault="00237F9D" w:rsidP="00996E45">
            <w:pPr>
              <w:pStyle w:val="ListBullet"/>
            </w:pPr>
            <w:r>
              <w:t>Designed and developed solutions to problems with concurrency, asynchronous and real-time requirements</w:t>
            </w:r>
          </w:p>
          <w:p w:rsidR="00237F9D" w:rsidRDefault="00237F9D" w:rsidP="00996E45">
            <w:pPr>
              <w:pStyle w:val="ListBullet"/>
            </w:pPr>
            <w:r>
              <w:t>Created API’s to be used by the front-end for CRUD operations</w:t>
            </w:r>
          </w:p>
          <w:p w:rsidR="00237F9D" w:rsidRDefault="00237F9D" w:rsidP="00996E45">
            <w:pPr>
              <w:pStyle w:val="ListBullet"/>
            </w:pPr>
            <w:r>
              <w:t>Designed the front end to present shapeless data from the back end to the player in a cohesive</w:t>
            </w:r>
            <w:r w:rsidR="00376A6C">
              <w:t xml:space="preserve"> manner</w:t>
            </w:r>
          </w:p>
          <w:p w:rsidR="00376A6C" w:rsidRDefault="00376A6C" w:rsidP="00996E45">
            <w:pPr>
              <w:pStyle w:val="ListBullet"/>
            </w:pPr>
            <w:r>
              <w:t>Implemented the A* algorithm and accompanying sorting algorithms and data structures for player mo</w:t>
            </w:r>
            <w:r w:rsidR="00996E45">
              <w:t>vement on the map in Typescript</w:t>
            </w:r>
          </w:p>
          <w:p w:rsidR="00CB7329" w:rsidRDefault="00CB7329" w:rsidP="00CB7329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  <w:p w:rsidR="00CB7329" w:rsidRDefault="00CB7329" w:rsidP="00CB7329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  <w:p w:rsidR="00CB7329" w:rsidRDefault="00A4358A" w:rsidP="00CB7329">
            <w:pPr>
              <w:pStyle w:val="Heading1"/>
            </w:pPr>
            <w:r>
              <w:t>Volunteer</w:t>
            </w:r>
          </w:p>
          <w:p w:rsidR="00A4358A" w:rsidRDefault="00A4358A" w:rsidP="00A4358A">
            <w:pPr>
              <w:pStyle w:val="Heading3"/>
            </w:pPr>
            <w:r>
              <w:t>Co-Host at freeCodeCamp Elk Grove</w:t>
            </w:r>
          </w:p>
          <w:p w:rsidR="00A4358A" w:rsidRDefault="00A4358A" w:rsidP="00A4358A">
            <w:pPr>
              <w:pStyle w:val="Heading5"/>
            </w:pPr>
            <w:r>
              <w:t xml:space="preserve">Jan 2019 </w:t>
            </w:r>
            <w:r w:rsidR="000E698A">
              <w:t>–</w:t>
            </w:r>
            <w:r>
              <w:t xml:space="preserve"> Current</w:t>
            </w:r>
          </w:p>
          <w:p w:rsidR="000E698A" w:rsidRPr="000E698A" w:rsidRDefault="000E698A" w:rsidP="000E698A">
            <w:r>
              <w:t>Worked together with the other hosts to help ensure the organization is and continues to be a positive learning environment and open to those new to coding.</w:t>
            </w:r>
          </w:p>
          <w:p w:rsidR="00A4358A" w:rsidRDefault="00A4358A" w:rsidP="00A4358A">
            <w:pPr>
              <w:pStyle w:val="ListBullet"/>
            </w:pPr>
            <w:r>
              <w:t>Introduced new members to the organization</w:t>
            </w:r>
          </w:p>
          <w:p w:rsidR="00A4358A" w:rsidRDefault="00A4358A" w:rsidP="00A4358A">
            <w:pPr>
              <w:pStyle w:val="ListBullet"/>
            </w:pPr>
            <w:r>
              <w:t xml:space="preserve">Gave </w:t>
            </w:r>
            <w:r w:rsidR="000E698A">
              <w:t>presentations</w:t>
            </w:r>
            <w:r>
              <w:t xml:space="preserve"> on programming projects and technologies to help others learn</w:t>
            </w:r>
          </w:p>
          <w:p w:rsidR="000E698A" w:rsidRDefault="000E698A" w:rsidP="00A4358A">
            <w:pPr>
              <w:pStyle w:val="ListBullet"/>
            </w:pPr>
            <w:r>
              <w:t>Worked to find new ways to attract newcomers to the organization</w:t>
            </w:r>
          </w:p>
          <w:p w:rsidR="00A4358A" w:rsidRDefault="00A4358A" w:rsidP="00A4358A">
            <w:pPr>
              <w:pStyle w:val="ListBullet"/>
            </w:pPr>
            <w:r>
              <w:t>Collaborated with other hosts to encourage people new to programming to participate in group projects suitable for their level of knowledge</w:t>
            </w:r>
          </w:p>
          <w:p w:rsidR="00A4358A" w:rsidRDefault="00A4358A" w:rsidP="00A4358A">
            <w:pPr>
              <w:pStyle w:val="ListBullet"/>
            </w:pPr>
            <w:r>
              <w:t>Helped others with programming-related issues</w:t>
            </w:r>
            <w:r w:rsidR="00D520A0">
              <w:t xml:space="preserve"> and projects</w:t>
            </w:r>
          </w:p>
          <w:p w:rsidR="00D520A0" w:rsidRDefault="00D520A0" w:rsidP="00D520A0">
            <w:pPr>
              <w:pStyle w:val="ListBullet"/>
              <w:numPr>
                <w:ilvl w:val="0"/>
                <w:numId w:val="0"/>
              </w:numPr>
            </w:pPr>
          </w:p>
          <w:p w:rsidR="00D520A0" w:rsidRDefault="00D520A0" w:rsidP="00D520A0">
            <w:pPr>
              <w:pStyle w:val="Heading1"/>
            </w:pPr>
            <w:r>
              <w:t>Work Experience</w:t>
            </w:r>
          </w:p>
          <w:p w:rsidR="00D520A0" w:rsidRDefault="00D520A0" w:rsidP="00D520A0">
            <w:pPr>
              <w:pStyle w:val="Heading3"/>
            </w:pPr>
            <w:r>
              <w:t>Clerk at JX Skyrise Travel Agency</w:t>
            </w:r>
          </w:p>
          <w:p w:rsidR="00D520A0" w:rsidRDefault="00D520A0" w:rsidP="00D520A0">
            <w:pPr>
              <w:pStyle w:val="Heading5"/>
            </w:pPr>
            <w:r>
              <w:t>Dec</w:t>
            </w:r>
            <w:r>
              <w:t xml:space="preserve"> 201</w:t>
            </w:r>
            <w:r>
              <w:t>7</w:t>
            </w:r>
            <w:r>
              <w:t xml:space="preserve"> </w:t>
            </w:r>
            <w:r>
              <w:t>–</w:t>
            </w:r>
            <w:r>
              <w:t xml:space="preserve"> Current</w:t>
            </w:r>
          </w:p>
          <w:p w:rsidR="00D520A0" w:rsidRPr="00D520A0" w:rsidRDefault="00D520A0" w:rsidP="00D520A0">
            <w:pPr>
              <w:pStyle w:val="JobDescription"/>
            </w:pPr>
            <w:r>
              <w:t xml:space="preserve">Worked </w:t>
            </w:r>
            <w:r w:rsidR="000E698A">
              <w:t xml:space="preserve">in a small team to keep </w:t>
            </w:r>
            <w:r>
              <w:t xml:space="preserve">records of </w:t>
            </w:r>
            <w:r w:rsidR="000E698A">
              <w:t>customers’ purchases and occasionally acted as a customer service representative.</w:t>
            </w:r>
          </w:p>
          <w:p w:rsidR="00D520A0" w:rsidRDefault="00D520A0" w:rsidP="00D520A0">
            <w:pPr>
              <w:pStyle w:val="ListBullet"/>
            </w:pPr>
            <w:r w:rsidRPr="00D520A0">
              <w:t>Ensured the integrity of customer</w:t>
            </w:r>
            <w:r>
              <w:t xml:space="preserve"> data entered into the database</w:t>
            </w:r>
          </w:p>
          <w:p w:rsidR="00D520A0" w:rsidRDefault="00D520A0" w:rsidP="00D520A0">
            <w:pPr>
              <w:pStyle w:val="ListBullet"/>
            </w:pPr>
            <w:r w:rsidRPr="00D520A0">
              <w:t>Followed up with and handled customer concerns and questions r</w:t>
            </w:r>
            <w:r>
              <w:t>egarding the products purchased</w:t>
            </w:r>
          </w:p>
          <w:p w:rsidR="00D520A0" w:rsidRDefault="00D520A0" w:rsidP="00D520A0">
            <w:pPr>
              <w:pStyle w:val="ListBullet"/>
            </w:pPr>
            <w:r w:rsidRPr="00D520A0">
              <w:t>Increased customer satisfaction by 20</w:t>
            </w:r>
            <w:r>
              <w:t>% and customer retention by 15%</w:t>
            </w:r>
          </w:p>
          <w:p w:rsidR="00D520A0" w:rsidRDefault="00D520A0" w:rsidP="00D520A0">
            <w:pPr>
              <w:pStyle w:val="ListBullet"/>
              <w:numPr>
                <w:ilvl w:val="0"/>
                <w:numId w:val="0"/>
              </w:numPr>
            </w:pPr>
          </w:p>
          <w:sdt>
            <w:sdtPr>
              <w:id w:val="434569950"/>
              <w:placeholder>
                <w:docPart w:val="ECCB49ECF1BF4229A00F30349573C98F"/>
              </w:placeholder>
              <w:temporary/>
              <w:showingPlcHdr/>
              <w15:appearance w15:val="hidden"/>
            </w:sdtPr>
            <w:sdtContent>
              <w:p w:rsidR="00D520A0" w:rsidRDefault="00D520A0" w:rsidP="00D520A0">
                <w:pPr>
                  <w:pStyle w:val="Heading1"/>
                </w:pPr>
                <w:r>
                  <w:t>Education</w:t>
                </w:r>
              </w:p>
            </w:sdtContent>
          </w:sdt>
          <w:p w:rsidR="00D520A0" w:rsidRDefault="00D520A0" w:rsidP="00D520A0">
            <w:pPr>
              <w:pStyle w:val="Heading2"/>
            </w:pPr>
            <w:r>
              <w:t>High School Diploma</w:t>
            </w:r>
          </w:p>
          <w:p w:rsidR="00D520A0" w:rsidRDefault="00D520A0" w:rsidP="00D520A0">
            <w:pPr>
              <w:pStyle w:val="Heading4"/>
            </w:pPr>
            <w:r>
              <w:t>Franklin High School</w:t>
            </w:r>
          </w:p>
          <w:p w:rsidR="00D520A0" w:rsidRPr="00D520A0" w:rsidRDefault="00D520A0" w:rsidP="00D520A0">
            <w:pPr>
              <w:pStyle w:val="ListBullet"/>
              <w:numPr>
                <w:ilvl w:val="0"/>
                <w:numId w:val="0"/>
              </w:numPr>
            </w:pPr>
            <w:r>
              <w:t>2011-2012</w:t>
            </w:r>
          </w:p>
          <w:p w:rsidR="00A4358A" w:rsidRPr="00A4358A" w:rsidRDefault="00A4358A" w:rsidP="00A4358A"/>
        </w:tc>
      </w:tr>
    </w:tbl>
    <w:p w:rsidR="005A20B8" w:rsidRDefault="00996E45">
      <w:r>
        <w:lastRenderedPageBreak/>
        <w:br w:type="textWrapping" w:clear="all"/>
      </w:r>
    </w:p>
    <w:sectPr w:rsidR="005A20B8" w:rsidSect="00DD106E">
      <w:footerReference w:type="default" r:id="rId33"/>
      <w:headerReference w:type="first" r:id="rId34"/>
      <w:footerReference w:type="first" r:id="rId35"/>
      <w:pgSz w:w="12240" w:h="15840"/>
      <w:pgMar w:top="576" w:right="720" w:bottom="576" w:left="720" w:header="14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2AD" w:rsidRDefault="002872AD" w:rsidP="00B21D64">
      <w:pPr>
        <w:spacing w:after="0" w:line="240" w:lineRule="auto"/>
      </w:pPr>
      <w:r>
        <w:separator/>
      </w:r>
    </w:p>
  </w:endnote>
  <w:endnote w:type="continuationSeparator" w:id="0">
    <w:p w:rsidR="002872AD" w:rsidRDefault="002872AD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F294C76A-149D-471C-83B1-CB21461C2CF0}"/>
                  </a:ext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9F59B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" fillcolor="#cdedda [3207]" stroked="f" strokeweight="1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06E" w:rsidRDefault="00DD10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D428A8" wp14:editId="712872D8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9" name="Rectangle 8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F294C76A-149D-471C-83B1-CB21461C2CF0}"/>
                  </a:ext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8D4B2C" id="Rectangle 8" o:spid="_x0000_s1026" style="position:absolute;margin-left:563.9pt;margin-top:0;width:615.1pt;height:28.8pt;z-index:25166336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2AD" w:rsidRDefault="002872AD" w:rsidP="00B21D64">
      <w:pPr>
        <w:spacing w:after="0" w:line="240" w:lineRule="auto"/>
      </w:pPr>
      <w:r>
        <w:separator/>
      </w:r>
    </w:p>
  </w:footnote>
  <w:footnote w:type="continuationSeparator" w:id="0">
    <w:p w:rsidR="002872AD" w:rsidRDefault="002872AD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06E" w:rsidRDefault="00DD106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5EEFC6B" wp14:editId="1C568BA3">
              <wp:simplePos x="0" y="0"/>
              <wp:positionH relativeFrom="page">
                <wp:posOffset>0</wp:posOffset>
              </wp:positionH>
              <wp:positionV relativeFrom="page">
                <wp:align>top</wp:align>
              </wp:positionV>
              <wp:extent cx="7861255" cy="4448175"/>
              <wp:effectExtent l="0" t="0" r="6985" b="952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1255" cy="4448175"/>
                        <a:chOff x="0" y="0"/>
                        <a:chExt cx="7861255" cy="4448058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828925" y="1790700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012"/>
                          <a:ext cx="2905125" cy="26670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xmlns:arto="http://schemas.microsoft.com/office/word/2006/arto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76AA38" id="Group 129" o:spid="_x0000_s1026" style="position:absolute;margin-left:0;margin-top:0;width:619pt;height:350.25pt;z-index:251661312;mso-position-horizontal-relative:page;mso-position-vertical:top;mso-position-vertical-relative:page;mso-height-relative:margin" coordsize="78612,4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">
              <v:rect id="Rectangle 2" o:spid="_x0000_s1027" style="position:absolute;left:28289;top:17907;width:50323;height: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55GcYA&#10;AADaAAAADwAAAGRycy9kb3ducmV2LnhtbESPQWvCQBSE7wX/w/KEXkrdJBVpo2toCoV6sVUL4u2R&#10;fSbB7NuQ3Wj8965Q6HGYmW+YRTaYRpypc7VlBfEkAkFcWF1zqeB39/n8CsJ5ZI2NZVJwJQfZcvSw&#10;wFTbC2/ovPWlCBB2KSqovG9TKV1RkUE3sS1x8I62M+iD7EqpO7wEuGlkEkUzabDmsFBhSx8VFadt&#10;bxT0q/h6nH6XL6tdnh/yt5+n1u/XSj2Oh/c5CE+D/w//tb+0ggTuV8IN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55GcYAAADaAAAADwAAAAAAAAAAAAAAAACYAgAAZHJz&#10;L2Rvd25yZXYueG1sUEsFBgAAAAAEAAQA9QAAAIsDAAAAAA==&#10;" fillcolor="#cdedda [3207]" stroked="f" strokeweight="1pt"/>
              <v:rect id="Rectangle 3" o:spid="_x0000_s1028" style="position:absolute;top:17810;width:29051;height:26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YG8QA&#10;AADaAAAADwAAAGRycy9kb3ducmV2LnhtbESPQWvCQBSE7wX/w/IEb3VjpKGmrkECohcPtaHQ2zP7&#10;mgSzb2N2NfHfdwuFHoeZ+YZZZ6NpxZ1611hWsJhHIIhLqxuuFBQfu+dXEM4ja2wtk4IHOcg2k6c1&#10;ptoO/E73k69EgLBLUUHtfZdK6cqaDLq57YiD9217gz7IvpK6xyHATSvjKEqkwYbDQo0d5TWVl9PN&#10;KIiL8SUejrvV51dx3kfJ7ZrHlCg1m47bNxCeRv8f/msftIIl/F4JN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WBvEAAAA2gAAAA8AAAAAAAAAAAAAAAAAmAIAAGRycy9k&#10;b3ducmV2LnhtbFBLBQYAAAAABAAEAPUAAACJAwAAAAA=&#10;" fillcolor="#f2f2f2 [3052]" stroked="f" strokeweight="1pt"/>
              <v:rect id="Rectangle 4" o:spid="_x0000_s1029" style="position:absolute;width:77902;height:180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IpS8EA&#10;AADaAAAADwAAAGRycy9kb3ducmV2LnhtbERPTYvCMBC9L/gfwgje1lQFV6pRRBAWkQW768Hb0IxN&#10;tZmUJlvr/nojCHsaHu9zFqvOVqKlxpeOFYyGCQji3OmSCwU/39v3GQgfkDVWjknBnTyslr23Baba&#10;3fhAbRYKEUPYp6jAhFCnUvrckEU/dDVx5M6usRgibAqpG7zFcFvJcZJMpcWSY4PBmjaG8mv2axXs&#10;Lh+TzLTr9m/yRUfjjvvTduOVGvS79RxEoC78i1/uTx3nw/OV55X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CKUvBAAAA2gAAAA8AAAAAAAAAAAAAAAAAmAIAAGRycy9kb3du&#10;cmV2LnhtbFBLBQYAAAAABAAEAPUAAACGAw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BE3F25"/>
    <w:multiLevelType w:val="hybridMultilevel"/>
    <w:tmpl w:val="7BF4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A73BB2"/>
    <w:multiLevelType w:val="hybridMultilevel"/>
    <w:tmpl w:val="CA72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EF"/>
    <w:rsid w:val="000161E1"/>
    <w:rsid w:val="00021303"/>
    <w:rsid w:val="000E698A"/>
    <w:rsid w:val="00107E81"/>
    <w:rsid w:val="00144072"/>
    <w:rsid w:val="0021475C"/>
    <w:rsid w:val="00237F9D"/>
    <w:rsid w:val="002872AD"/>
    <w:rsid w:val="002F3267"/>
    <w:rsid w:val="00376A6C"/>
    <w:rsid w:val="003C0BB5"/>
    <w:rsid w:val="003C4F91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C2DFF"/>
    <w:rsid w:val="006F11EF"/>
    <w:rsid w:val="007571B5"/>
    <w:rsid w:val="007772B1"/>
    <w:rsid w:val="007A713A"/>
    <w:rsid w:val="008424CE"/>
    <w:rsid w:val="00890F1A"/>
    <w:rsid w:val="008E2197"/>
    <w:rsid w:val="00996E45"/>
    <w:rsid w:val="00997E86"/>
    <w:rsid w:val="009B7D45"/>
    <w:rsid w:val="009F063A"/>
    <w:rsid w:val="00A21AF8"/>
    <w:rsid w:val="00A4358A"/>
    <w:rsid w:val="00A6425D"/>
    <w:rsid w:val="00A667BA"/>
    <w:rsid w:val="00A9637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B7329"/>
    <w:rsid w:val="00CD2FD2"/>
    <w:rsid w:val="00CD4ABC"/>
    <w:rsid w:val="00D12DFD"/>
    <w:rsid w:val="00D520A0"/>
    <w:rsid w:val="00D62B7E"/>
    <w:rsid w:val="00DD106E"/>
    <w:rsid w:val="00DE7D44"/>
    <w:rsid w:val="00E55851"/>
    <w:rsid w:val="00F8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DE7D44"/>
    <w:rPr>
      <w:color w:val="0000FF"/>
      <w:u w:val="single"/>
    </w:rPr>
  </w:style>
  <w:style w:type="table" w:styleId="PlainTable1">
    <w:name w:val="Plain Table 1"/>
    <w:basedOn w:val="TableNormal"/>
    <w:uiPriority w:val="41"/>
    <w:rsid w:val="00DE7D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E7D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E7D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8.svg"/><Relationship Id="rId26" Type="http://schemas.openxmlformats.org/officeDocument/2006/relationships/hyperlink" Target="https://github.com/KeithThor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hyperlink" Target="https://github.com/KeithThor/trpg-server" TargetMode="External"/><Relationship Id="rId37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yperlink" Target="https://www.linkedin.com/in/keith-thor/" TargetMode="External"/><Relationship Id="rId28" Type="http://schemas.openxmlformats.org/officeDocument/2006/relationships/image" Target="media/image17.sv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yperlink" Target="https://github.com/KeithThor/turn-based-rp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www.keiththor.com" TargetMode="External"/><Relationship Id="rId35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rd\Downloads\TF116596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A3B07E686547299C9E3904775B2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61CAE-DF57-4895-B575-329080E6729E}"/>
      </w:docPartPr>
      <w:docPartBody>
        <w:p w:rsidR="00000000" w:rsidRDefault="00000000">
          <w:pPr>
            <w:pStyle w:val="1EA3B07E686547299C9E3904775B2D18"/>
          </w:pPr>
          <w:r w:rsidRPr="007772B1">
            <w:t>ABOUT ME</w:t>
          </w:r>
        </w:p>
      </w:docPartBody>
    </w:docPart>
    <w:docPart>
      <w:docPartPr>
        <w:name w:val="ECCB49ECF1BF4229A00F30349573C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9A2D9-B0F2-468F-BD1A-AB07A82B3114}"/>
      </w:docPartPr>
      <w:docPartBody>
        <w:p w:rsidR="00000000" w:rsidRDefault="00000000">
          <w:pPr>
            <w:pStyle w:val="ECCB49ECF1BF4229A00F30349573C98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04"/>
    <w:rsid w:val="007D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75093BD57D4927BA1F9FDC0092B1A6">
    <w:name w:val="FD75093BD57D4927BA1F9FDC0092B1A6"/>
  </w:style>
  <w:style w:type="paragraph" w:customStyle="1" w:styleId="E15A006294944A4EBCB8217D840A1CFB">
    <w:name w:val="E15A006294944A4EBCB8217D840A1CFB"/>
  </w:style>
  <w:style w:type="paragraph" w:customStyle="1" w:styleId="262A5495327246238A2D7DBEAF8E5042">
    <w:name w:val="262A5495327246238A2D7DBEAF8E5042"/>
  </w:style>
  <w:style w:type="paragraph" w:customStyle="1" w:styleId="6FCA6FA051684CA8BC0A104FFC6A127D">
    <w:name w:val="6FCA6FA051684CA8BC0A104FFC6A127D"/>
  </w:style>
  <w:style w:type="paragraph" w:customStyle="1" w:styleId="1EA3B07E686547299C9E3904775B2D18">
    <w:name w:val="1EA3B07E686547299C9E3904775B2D18"/>
  </w:style>
  <w:style w:type="paragraph" w:customStyle="1" w:styleId="8337117AE4C143E2BAAA86E3FD0DB430">
    <w:name w:val="8337117AE4C143E2BAAA86E3FD0DB430"/>
  </w:style>
  <w:style w:type="paragraph" w:customStyle="1" w:styleId="D79090FA539C4089AC319C81A01FC30C">
    <w:name w:val="D79090FA539C4089AC319C81A01FC30C"/>
  </w:style>
  <w:style w:type="paragraph" w:customStyle="1" w:styleId="B5447349C5F446A9B6BDB8038ED6B2BA">
    <w:name w:val="B5447349C5F446A9B6BDB8038ED6B2BA"/>
  </w:style>
  <w:style w:type="paragraph" w:customStyle="1" w:styleId="CE524388FBB3400BAA3F0155A21CE3D3">
    <w:name w:val="CE524388FBB3400BAA3F0155A21CE3D3"/>
  </w:style>
  <w:style w:type="paragraph" w:customStyle="1" w:styleId="53373FECDB0A40A9AF54D924E7290DB1">
    <w:name w:val="53373FECDB0A40A9AF54D924E7290DB1"/>
  </w:style>
  <w:style w:type="paragraph" w:customStyle="1" w:styleId="DB7040CD3E904676BE1D89DF072A432F">
    <w:name w:val="DB7040CD3E904676BE1D89DF072A432F"/>
  </w:style>
  <w:style w:type="paragraph" w:customStyle="1" w:styleId="7F6874DFB2C94D3F9612AEBF5CD5AD41">
    <w:name w:val="7F6874DFB2C94D3F9612AEBF5CD5AD41"/>
  </w:style>
  <w:style w:type="paragraph" w:customStyle="1" w:styleId="0960CD93D48C4B6595E1E5CA26D57357">
    <w:name w:val="0960CD93D48C4B6595E1E5CA26D57357"/>
  </w:style>
  <w:style w:type="paragraph" w:customStyle="1" w:styleId="46EA201547844959942632ADBEA8C3F2">
    <w:name w:val="46EA201547844959942632ADBEA8C3F2"/>
  </w:style>
  <w:style w:type="paragraph" w:customStyle="1" w:styleId="54F9D766FB21415DAE733EE45DBDA9D9">
    <w:name w:val="54F9D766FB21415DAE733EE45DBDA9D9"/>
  </w:style>
  <w:style w:type="paragraph" w:customStyle="1" w:styleId="B7E3A82360EC40DBAAD46C7E80B5B308">
    <w:name w:val="B7E3A82360EC40DBAAD46C7E80B5B308"/>
  </w:style>
  <w:style w:type="paragraph" w:customStyle="1" w:styleId="869BFF91D7D84935BC59532F5B6DB16A">
    <w:name w:val="869BFF91D7D84935BC59532F5B6DB16A"/>
  </w:style>
  <w:style w:type="paragraph" w:customStyle="1" w:styleId="312E95FCCC3642DAA2EFF4C78CCBB226">
    <w:name w:val="312E95FCCC3642DAA2EFF4C78CCBB226"/>
  </w:style>
  <w:style w:type="paragraph" w:customStyle="1" w:styleId="3D6E382B78514486AA6772EB0F16F52E">
    <w:name w:val="3D6E382B78514486AA6772EB0F16F52E"/>
  </w:style>
  <w:style w:type="paragraph" w:customStyle="1" w:styleId="0B5F820442864FCDB18794C1D932EC07">
    <w:name w:val="0B5F820442864FCDB18794C1D932EC07"/>
  </w:style>
  <w:style w:type="paragraph" w:customStyle="1" w:styleId="AD20CCC744444A80890B22DAB7B1A764">
    <w:name w:val="AD20CCC744444A80890B22DAB7B1A764"/>
  </w:style>
  <w:style w:type="paragraph" w:customStyle="1" w:styleId="B50E70A782E64C368BDDAC03829D0BFA">
    <w:name w:val="B50E70A782E64C368BDDAC03829D0BFA"/>
  </w:style>
  <w:style w:type="paragraph" w:customStyle="1" w:styleId="B5CD91FA577B411CBF0891ED10D461CE">
    <w:name w:val="B5CD91FA577B411CBF0891ED10D461CE"/>
  </w:style>
  <w:style w:type="paragraph" w:customStyle="1" w:styleId="570E467066AF489C8192D4D0DECCAC81">
    <w:name w:val="570E467066AF489C8192D4D0DECCAC81"/>
  </w:style>
  <w:style w:type="paragraph" w:customStyle="1" w:styleId="CA8C79B23EFA4027A877DBAF6EF66FC8">
    <w:name w:val="CA8C79B23EFA4027A877DBAF6EF66FC8"/>
  </w:style>
  <w:style w:type="paragraph" w:customStyle="1" w:styleId="A9EA273259CE44CCA8AF989E51E968A3">
    <w:name w:val="A9EA273259CE44CCA8AF989E51E968A3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1B09F25063EB4FAB82E7CC1A15A2E867">
    <w:name w:val="1B09F25063EB4FAB82E7CC1A15A2E867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DD48A5D903E242BD8AEB4107544F3ED8">
    <w:name w:val="DD48A5D903E242BD8AEB4107544F3ED8"/>
  </w:style>
  <w:style w:type="paragraph" w:customStyle="1" w:styleId="00A2A4C3EF8E4092AA38076C2E66A477">
    <w:name w:val="00A2A4C3EF8E4092AA38076C2E66A477"/>
  </w:style>
  <w:style w:type="paragraph" w:customStyle="1" w:styleId="1CAF5632DCCC4D6093D164B4D728C55B">
    <w:name w:val="1CAF5632DCCC4D6093D164B4D728C55B"/>
  </w:style>
  <w:style w:type="paragraph" w:customStyle="1" w:styleId="45789D50A50E4DEEA0BFF95605014C6A">
    <w:name w:val="45789D50A50E4DEEA0BFF95605014C6A"/>
  </w:style>
  <w:style w:type="paragraph" w:customStyle="1" w:styleId="05F06137A481423B8621E316DD4ABE62">
    <w:name w:val="05F06137A481423B8621E316DD4ABE62"/>
  </w:style>
  <w:style w:type="paragraph" w:customStyle="1" w:styleId="DF870904C2674CC7BF15F7FA84F84E1A">
    <w:name w:val="DF870904C2674CC7BF15F7FA84F84E1A"/>
  </w:style>
  <w:style w:type="paragraph" w:customStyle="1" w:styleId="0168C42D60E349EEB88D7EE3D24A6E13">
    <w:name w:val="0168C42D60E349EEB88D7EE3D24A6E13"/>
  </w:style>
  <w:style w:type="paragraph" w:customStyle="1" w:styleId="E63964EEF7A14719927ADE7F50154375">
    <w:name w:val="E63964EEF7A14719927ADE7F50154375"/>
  </w:style>
  <w:style w:type="paragraph" w:customStyle="1" w:styleId="4AAA67848F8F4B0487E9969901C0FA44">
    <w:name w:val="4AAA67848F8F4B0487E9969901C0FA44"/>
  </w:style>
  <w:style w:type="paragraph" w:customStyle="1" w:styleId="E38498A348D54A3386607966BB6D13CC">
    <w:name w:val="E38498A348D54A3386607966BB6D13CC"/>
  </w:style>
  <w:style w:type="paragraph" w:customStyle="1" w:styleId="331F106421FD49478343A102E93EE28B">
    <w:name w:val="331F106421FD49478343A102E93EE28B"/>
  </w:style>
  <w:style w:type="paragraph" w:customStyle="1" w:styleId="18EE445E17FD4385AEEB76446DFE18E7">
    <w:name w:val="18EE445E17FD4385AEEB76446DFE18E7"/>
  </w:style>
  <w:style w:type="paragraph" w:customStyle="1" w:styleId="817577E406D845BFB49F27C5C711CE0A">
    <w:name w:val="817577E406D845BFB49F27C5C711CE0A"/>
  </w:style>
  <w:style w:type="paragraph" w:customStyle="1" w:styleId="25B439A30E1C4CB7B96CFC8EB30214EE">
    <w:name w:val="25B439A30E1C4CB7B96CFC8EB30214EE"/>
  </w:style>
  <w:style w:type="paragraph" w:customStyle="1" w:styleId="4398278B8C09430FA574397CAF252C54">
    <w:name w:val="4398278B8C09430FA574397CAF252C54"/>
  </w:style>
  <w:style w:type="paragraph" w:customStyle="1" w:styleId="A33AB1D3A3D44ED29086799AD2DDF123">
    <w:name w:val="A33AB1D3A3D44ED29086799AD2DDF123"/>
  </w:style>
  <w:style w:type="paragraph" w:customStyle="1" w:styleId="B3CCD66FC4664AD1833D2BFACC6EDE4C">
    <w:name w:val="B3CCD66FC4664AD1833D2BFACC6EDE4C"/>
  </w:style>
  <w:style w:type="paragraph" w:customStyle="1" w:styleId="EA8550D421D941059F2687D6829E3FC4">
    <w:name w:val="EA8550D421D941059F2687D6829E3FC4"/>
  </w:style>
  <w:style w:type="paragraph" w:customStyle="1" w:styleId="2CA3DDEE6FE04C5DB70D2BC46EF374E7">
    <w:name w:val="2CA3DDEE6FE04C5DB70D2BC46EF374E7"/>
  </w:style>
  <w:style w:type="paragraph" w:customStyle="1" w:styleId="D612C99A3FAD4C428C66085FC61C597A">
    <w:name w:val="D612C99A3FAD4C428C66085FC61C597A"/>
  </w:style>
  <w:style w:type="paragraph" w:customStyle="1" w:styleId="EB316A861CFC4AF1AEAC1693E515EF62">
    <w:name w:val="EB316A861CFC4AF1AEAC1693E515EF62"/>
  </w:style>
  <w:style w:type="paragraph" w:customStyle="1" w:styleId="93BE39FBF3064FBC833E5313DE6876EB">
    <w:name w:val="93BE39FBF3064FBC833E5313DE6876EB"/>
  </w:style>
  <w:style w:type="paragraph" w:customStyle="1" w:styleId="7F4AB35126AA4D3C92B5E6DA958B405D">
    <w:name w:val="7F4AB35126AA4D3C92B5E6DA958B405D"/>
  </w:style>
  <w:style w:type="paragraph" w:customStyle="1" w:styleId="03F7435EA1834CBF8AD7D87205D5A427">
    <w:name w:val="03F7435EA1834CBF8AD7D87205D5A427"/>
  </w:style>
  <w:style w:type="paragraph" w:customStyle="1" w:styleId="962C54EE62494A9ABD743C983B93E699">
    <w:name w:val="962C54EE62494A9ABD743C983B93E699"/>
  </w:style>
  <w:style w:type="paragraph" w:customStyle="1" w:styleId="E2B8B8B0D4C1468181CA6BAEB63E2A4F">
    <w:name w:val="E2B8B8B0D4C1468181CA6BAEB63E2A4F"/>
  </w:style>
  <w:style w:type="paragraph" w:customStyle="1" w:styleId="357068EA029241C7BFAEC5B9FFFDC8F7">
    <w:name w:val="357068EA029241C7BFAEC5B9FFFDC8F7"/>
  </w:style>
  <w:style w:type="paragraph" w:customStyle="1" w:styleId="B72CC8B1016A49F7949FE28DEE6E1457">
    <w:name w:val="B72CC8B1016A49F7949FE28DEE6E1457"/>
  </w:style>
  <w:style w:type="paragraph" w:customStyle="1" w:styleId="43C215D104A44DBEA62718CFD0A7BD28">
    <w:name w:val="43C215D104A44DBEA62718CFD0A7BD28"/>
  </w:style>
  <w:style w:type="paragraph" w:customStyle="1" w:styleId="C1048E1218794B57AEE437ED0324CAB0">
    <w:name w:val="C1048E1218794B57AEE437ED0324CAB0"/>
  </w:style>
  <w:style w:type="paragraph" w:customStyle="1" w:styleId="5F169251C0AF40739F2C60262151C572">
    <w:name w:val="5F169251C0AF40739F2C60262151C572"/>
  </w:style>
  <w:style w:type="paragraph" w:customStyle="1" w:styleId="D4B34D6A8EA241E1A6BDA35EF551A623">
    <w:name w:val="D4B34D6A8EA241E1A6BDA35EF551A623"/>
  </w:style>
  <w:style w:type="paragraph" w:customStyle="1" w:styleId="3CF61C05DC1A44C08464E3637D62D57D">
    <w:name w:val="3CF61C05DC1A44C08464E3637D62D57D"/>
  </w:style>
  <w:style w:type="paragraph" w:customStyle="1" w:styleId="490A885D1E2F4A16936A6DE672610434">
    <w:name w:val="490A885D1E2F4A16936A6DE672610434"/>
  </w:style>
  <w:style w:type="paragraph" w:customStyle="1" w:styleId="16FD86FA159748DD90964EE9C4E79057">
    <w:name w:val="16FD86FA159748DD90964EE9C4E79057"/>
  </w:style>
  <w:style w:type="paragraph" w:customStyle="1" w:styleId="95FBAB73B85946B789D97B0B3A5FE568">
    <w:name w:val="95FBAB73B85946B789D97B0B3A5FE568"/>
  </w:style>
  <w:style w:type="paragraph" w:customStyle="1" w:styleId="D3300DE8C90440B795DAB93C497C8DEB">
    <w:name w:val="D3300DE8C90440B795DAB93C497C8DEB"/>
  </w:style>
  <w:style w:type="paragraph" w:customStyle="1" w:styleId="50D818D1BF8D43DBB0D909FF361829A2">
    <w:name w:val="50D818D1BF8D43DBB0D909FF361829A2"/>
  </w:style>
  <w:style w:type="paragraph" w:customStyle="1" w:styleId="460053660BAC42EC90F1FCA973B56A93">
    <w:name w:val="460053660BAC42EC90F1FCA973B56A93"/>
  </w:style>
  <w:style w:type="paragraph" w:customStyle="1" w:styleId="F465748DD10547A29F87D4064F35275A">
    <w:name w:val="F465748DD10547A29F87D4064F35275A"/>
  </w:style>
  <w:style w:type="paragraph" w:customStyle="1" w:styleId="B33A2BD286344C1DA2B34A2CC8A458D7">
    <w:name w:val="B33A2BD286344C1DA2B34A2CC8A458D7"/>
  </w:style>
  <w:style w:type="paragraph" w:customStyle="1" w:styleId="73187F5FC8394F1A849A7DAA1D019676">
    <w:name w:val="73187F5FC8394F1A849A7DAA1D019676"/>
  </w:style>
  <w:style w:type="paragraph" w:customStyle="1" w:styleId="E5817B2383564A44AF2614EE52CAF553">
    <w:name w:val="E5817B2383564A44AF2614EE52CAF553"/>
  </w:style>
  <w:style w:type="paragraph" w:customStyle="1" w:styleId="FD8E9EEF1F7240AB9B09A773F64F5DDE">
    <w:name w:val="FD8E9EEF1F7240AB9B09A773F64F5DDE"/>
  </w:style>
  <w:style w:type="paragraph" w:customStyle="1" w:styleId="DB38DEEC1C3D48E7B8C70F0241B53768">
    <w:name w:val="DB38DEEC1C3D48E7B8C70F0241B53768"/>
  </w:style>
  <w:style w:type="paragraph" w:customStyle="1" w:styleId="77166310E2B14F39AE78110D92DC0A1D">
    <w:name w:val="77166310E2B14F39AE78110D92DC0A1D"/>
  </w:style>
  <w:style w:type="paragraph" w:customStyle="1" w:styleId="4D3CCE70894B4AE3B06FA780389505B9">
    <w:name w:val="4D3CCE70894B4AE3B06FA780389505B9"/>
  </w:style>
  <w:style w:type="paragraph" w:customStyle="1" w:styleId="4D1ABCE4122F47048A761199AF46DE3D">
    <w:name w:val="4D1ABCE4122F47048A761199AF46DE3D"/>
  </w:style>
  <w:style w:type="paragraph" w:customStyle="1" w:styleId="4BB4E33D095F4BB9AB7216D79ABC434F">
    <w:name w:val="4BB4E33D095F4BB9AB7216D79ABC434F"/>
  </w:style>
  <w:style w:type="paragraph" w:customStyle="1" w:styleId="1BF2F40CBF794E2C86143A07A45BB1C6">
    <w:name w:val="1BF2F40CBF794E2C86143A07A45BB1C6"/>
  </w:style>
  <w:style w:type="paragraph" w:customStyle="1" w:styleId="12D071DB527844A1AC27C1942EE37BFA">
    <w:name w:val="12D071DB527844A1AC27C1942EE37BFA"/>
  </w:style>
  <w:style w:type="paragraph" w:customStyle="1" w:styleId="3CE76EC1DB0A4807A35092602DAE95A1">
    <w:name w:val="3CE76EC1DB0A4807A35092602DAE95A1"/>
  </w:style>
  <w:style w:type="paragraph" w:customStyle="1" w:styleId="9973E59931FB4CD8A51706472D0CCBEB">
    <w:name w:val="9973E59931FB4CD8A51706472D0CCBEB"/>
  </w:style>
  <w:style w:type="paragraph" w:customStyle="1" w:styleId="407CBC3F8CAA429EA4C9D8F5E2A13B8B">
    <w:name w:val="407CBC3F8CAA429EA4C9D8F5E2A13B8B"/>
  </w:style>
  <w:style w:type="paragraph" w:customStyle="1" w:styleId="0D2126880AB6424F89F5531915308EF2">
    <w:name w:val="0D2126880AB6424F89F5531915308EF2"/>
  </w:style>
  <w:style w:type="paragraph" w:customStyle="1" w:styleId="CEB53113F0D54FCAA6152825D5EF101B">
    <w:name w:val="CEB53113F0D54FCAA6152825D5EF101B"/>
  </w:style>
  <w:style w:type="paragraph" w:customStyle="1" w:styleId="9E750A05C21C4EA580C02FC5B50189F0">
    <w:name w:val="9E750A05C21C4EA580C02FC5B50189F0"/>
  </w:style>
  <w:style w:type="paragraph" w:customStyle="1" w:styleId="068B5CDB1E024BC5B6014C995AD676A1">
    <w:name w:val="068B5CDB1E024BC5B6014C995AD676A1"/>
  </w:style>
  <w:style w:type="paragraph" w:customStyle="1" w:styleId="DE7E9BB05EAE489A8DBCE560E46365CB">
    <w:name w:val="DE7E9BB05EAE489A8DBCE560E46365CB"/>
  </w:style>
  <w:style w:type="paragraph" w:customStyle="1" w:styleId="9C116AE4B9AA421EB1BD4429E3D3E6D5">
    <w:name w:val="9C116AE4B9AA421EB1BD4429E3D3E6D5"/>
  </w:style>
  <w:style w:type="paragraph" w:customStyle="1" w:styleId="B394DC68454940F9B0256FCF8E4BCD43">
    <w:name w:val="B394DC68454940F9B0256FCF8E4BCD43"/>
  </w:style>
  <w:style w:type="paragraph" w:customStyle="1" w:styleId="C998407E1F5D4DF98148F74A155683F5">
    <w:name w:val="C998407E1F5D4DF98148F74A155683F5"/>
  </w:style>
  <w:style w:type="paragraph" w:customStyle="1" w:styleId="77A4276E914C4E3FBA36CE3F33FF7924">
    <w:name w:val="77A4276E914C4E3FBA36CE3F33FF7924"/>
  </w:style>
  <w:style w:type="paragraph" w:customStyle="1" w:styleId="E4F7106FF8E34CBD911753B530DA411A">
    <w:name w:val="E4F7106FF8E34CBD911753B530DA411A"/>
  </w:style>
  <w:style w:type="paragraph" w:customStyle="1" w:styleId="9AAF9291E16647D99E48A83C21A3ED56">
    <w:name w:val="9AAF9291E16647D99E48A83C21A3ED56"/>
  </w:style>
  <w:style w:type="paragraph" w:customStyle="1" w:styleId="F7CCFD74CA8E4A7884D92F602C109EED">
    <w:name w:val="F7CCFD74CA8E4A7884D92F602C109EED"/>
  </w:style>
  <w:style w:type="paragraph" w:customStyle="1" w:styleId="76EA96885B9345A894BF8F35EFA55A84">
    <w:name w:val="76EA96885B9345A894BF8F35EFA55A84"/>
  </w:style>
  <w:style w:type="paragraph" w:customStyle="1" w:styleId="1A765ABF0CE44558ADE7C452459B77F1">
    <w:name w:val="1A765ABF0CE44558ADE7C452459B77F1"/>
  </w:style>
  <w:style w:type="paragraph" w:customStyle="1" w:styleId="8D5D1ABF0E8747168DF6EF4E7F93FF81">
    <w:name w:val="8D5D1ABF0E8747168DF6EF4E7F93FF81"/>
  </w:style>
  <w:style w:type="paragraph" w:customStyle="1" w:styleId="0A0E383633894D568EE3217969F8AF2E">
    <w:name w:val="0A0E383633894D568EE3217969F8AF2E"/>
  </w:style>
  <w:style w:type="paragraph" w:customStyle="1" w:styleId="79283C9DDE5A4B0C92CB9FABA9C441C3">
    <w:name w:val="79283C9DDE5A4B0C92CB9FABA9C441C3"/>
  </w:style>
  <w:style w:type="paragraph" w:customStyle="1" w:styleId="42D5B63D1B0C4C70936B6FA8D5310702">
    <w:name w:val="42D5B63D1B0C4C70936B6FA8D5310702"/>
  </w:style>
  <w:style w:type="paragraph" w:customStyle="1" w:styleId="26290499BE8C4774A82FCB5C8D39DA27">
    <w:name w:val="26290499BE8C4774A82FCB5C8D39DA27"/>
  </w:style>
  <w:style w:type="paragraph" w:customStyle="1" w:styleId="77CBCA0F24BE4483A0B19583389097B7">
    <w:name w:val="77CBCA0F24BE4483A0B19583389097B7"/>
  </w:style>
  <w:style w:type="paragraph" w:customStyle="1" w:styleId="14943CCE8BF54EC091AE42A9732D3C44">
    <w:name w:val="14943CCE8BF54EC091AE42A9732D3C44"/>
  </w:style>
  <w:style w:type="paragraph" w:customStyle="1" w:styleId="9517C6BB10344EAEAE524C6FCABDF518">
    <w:name w:val="9517C6BB10344EAEAE524C6FCABDF518"/>
  </w:style>
  <w:style w:type="paragraph" w:customStyle="1" w:styleId="C8283A3496AB45E0A805F69601E288BF">
    <w:name w:val="C8283A3496AB45E0A805F69601E288BF"/>
  </w:style>
  <w:style w:type="paragraph" w:customStyle="1" w:styleId="00875074AC7F4C76A08DD8970DA176A5">
    <w:name w:val="00875074AC7F4C76A08DD8970DA176A5"/>
  </w:style>
  <w:style w:type="paragraph" w:customStyle="1" w:styleId="16420670EE6C408981456166241ACB4B">
    <w:name w:val="16420670EE6C408981456166241ACB4B"/>
  </w:style>
  <w:style w:type="paragraph" w:customStyle="1" w:styleId="8159AF6FF9034955B42B5A9F8B16FD8B">
    <w:name w:val="8159AF6FF9034955B42B5A9F8B16FD8B"/>
  </w:style>
  <w:style w:type="paragraph" w:customStyle="1" w:styleId="17FA3D1B252545C4AAA0E4D01D06DA97">
    <w:name w:val="17FA3D1B252545C4AAA0E4D01D06DA97"/>
  </w:style>
  <w:style w:type="paragraph" w:customStyle="1" w:styleId="FE74C98E4ED1417F8FC41ACF0D2F9FAB">
    <w:name w:val="FE74C98E4ED1417F8FC41ACF0D2F9FAB"/>
  </w:style>
  <w:style w:type="paragraph" w:customStyle="1" w:styleId="3DB15D92F0024EEE97D9146CCADB2104">
    <w:name w:val="3DB15D92F0024EEE97D9146CCADB2104"/>
  </w:style>
  <w:style w:type="paragraph" w:customStyle="1" w:styleId="26E8E1AA1C8841338073430268AE3D4B">
    <w:name w:val="26E8E1AA1C8841338073430268AE3D4B"/>
  </w:style>
  <w:style w:type="paragraph" w:customStyle="1" w:styleId="5C120E6044644379AAE7EF4F21F3CD2B">
    <w:name w:val="5C120E6044644379AAE7EF4F21F3CD2B"/>
  </w:style>
  <w:style w:type="paragraph" w:customStyle="1" w:styleId="A940E652312B4E8E96E7DC8C21C80A11">
    <w:name w:val="A940E652312B4E8E96E7DC8C21C80A11"/>
  </w:style>
  <w:style w:type="paragraph" w:customStyle="1" w:styleId="FAFC31B7D577474497A1043F0EC6E9EC">
    <w:name w:val="FAFC31B7D577474497A1043F0EC6E9EC"/>
  </w:style>
  <w:style w:type="paragraph" w:customStyle="1" w:styleId="988BCED57D314D578662DCE5E10C4972">
    <w:name w:val="988BCED57D314D578662DCE5E10C4972"/>
  </w:style>
  <w:style w:type="paragraph" w:customStyle="1" w:styleId="2A3549010ADA464FBA0EF0826A40E426">
    <w:name w:val="2A3549010ADA464FBA0EF0826A40E426"/>
  </w:style>
  <w:style w:type="paragraph" w:customStyle="1" w:styleId="67E4D48201F244DC8677C3A3B4023D22">
    <w:name w:val="67E4D48201F244DC8677C3A3B4023D22"/>
  </w:style>
  <w:style w:type="paragraph" w:customStyle="1" w:styleId="1C3D5F1CB85C4FE0BFE1516C18765F6E">
    <w:name w:val="1C3D5F1CB85C4FE0BFE1516C18765F6E"/>
  </w:style>
  <w:style w:type="paragraph" w:customStyle="1" w:styleId="ECCB49ECF1BF4229A00F30349573C98F">
    <w:name w:val="ECCB49ECF1BF4229A00F30349573C98F"/>
  </w:style>
  <w:style w:type="paragraph" w:customStyle="1" w:styleId="B4D2D98296FD4EF3BB8E237A00E22DDF">
    <w:name w:val="B4D2D98296FD4EF3BB8E237A00E22DDF"/>
  </w:style>
  <w:style w:type="paragraph" w:customStyle="1" w:styleId="9214B6AC8D4C47BFB5531F2E6A59928C">
    <w:name w:val="9214B6AC8D4C47BFB5531F2E6A59928C"/>
  </w:style>
  <w:style w:type="paragraph" w:customStyle="1" w:styleId="F3911CAE0D4A4CD0B3237D693A0E71C1">
    <w:name w:val="F3911CAE0D4A4CD0B3237D693A0E71C1"/>
  </w:style>
  <w:style w:type="paragraph" w:customStyle="1" w:styleId="2C2B6F56BEF742F4BF80DF9C1FA17BD1">
    <w:name w:val="2C2B6F56BEF742F4BF80DF9C1FA17BD1"/>
  </w:style>
  <w:style w:type="paragraph" w:customStyle="1" w:styleId="BAAFA6D4423245B8A2019B4355AE9862">
    <w:name w:val="BAAFA6D4423245B8A2019B4355AE9862"/>
  </w:style>
  <w:style w:type="paragraph" w:customStyle="1" w:styleId="E9DB1BCEE9B94F1A8678D853ECC5D8E5">
    <w:name w:val="E9DB1BCEE9B94F1A8678D853ECC5D8E5"/>
  </w:style>
  <w:style w:type="paragraph" w:customStyle="1" w:styleId="1D0975A8E1D44EF2B2A441957E3DF2A6">
    <w:name w:val="1D0975A8E1D44EF2B2A441957E3DF2A6"/>
  </w:style>
  <w:style w:type="paragraph" w:customStyle="1" w:styleId="D5FAF716E32A48188CB05BD2EFAFB4D3">
    <w:name w:val="D5FAF716E32A48188CB05BD2EFAFB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A260BEF-70F7-4E17-B609-309F14576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TF11659642</Template>
  <TotalTime>0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2019-07-17T19:13:00Z</dcterms:created>
  <dcterms:modified xsi:type="dcterms:W3CDTF">2019-07-17T19:29:00Z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